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F4BF4" w14:textId="77777777" w:rsidR="009A5D9A" w:rsidRPr="008124F3" w:rsidRDefault="009A5D9A" w:rsidP="009A5D9A">
      <w:pPr>
        <w:pStyle w:val="Title"/>
        <w:jc w:val="center"/>
        <w:rPr>
          <w:rFonts w:asciiTheme="minorHAnsi" w:hAnsiTheme="minorHAnsi" w:cstheme="minorHAnsi"/>
        </w:rPr>
      </w:pPr>
      <w:bookmarkStart w:id="0" w:name="_Hlk162955083"/>
      <w:r w:rsidRPr="008124F3">
        <w:rPr>
          <w:rFonts w:asciiTheme="minorHAnsi" w:hAnsiTheme="minorHAnsi" w:cstheme="minorHAnsi"/>
        </w:rPr>
        <w:t>Nahid Mozhdehi</w:t>
      </w:r>
      <w:r>
        <w:rPr>
          <w:rFonts w:asciiTheme="minorHAnsi" w:hAnsiTheme="minorHAnsi" w:cstheme="minorHAnsi"/>
        </w:rPr>
        <w:t xml:space="preserve"> </w:t>
      </w:r>
    </w:p>
    <w:p w14:paraId="69D1BBE9" w14:textId="1C80044F" w:rsidR="009A5D9A" w:rsidRPr="00EF6FB9" w:rsidRDefault="009E3D8F" w:rsidP="009A5D9A">
      <w:pPr>
        <w:pStyle w:val="Title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Data Scientist / </w:t>
      </w:r>
      <w:r w:rsidR="00B94222">
        <w:rPr>
          <w:rFonts w:asciiTheme="minorHAnsi" w:hAnsiTheme="minorHAnsi" w:cstheme="minorHAnsi"/>
          <w:sz w:val="26"/>
          <w:szCs w:val="26"/>
        </w:rPr>
        <w:t>ML Engineer</w:t>
      </w:r>
      <w:r>
        <w:rPr>
          <w:rFonts w:asciiTheme="minorHAnsi" w:hAnsiTheme="minorHAnsi" w:cstheme="minorHAnsi"/>
          <w:sz w:val="26"/>
          <w:szCs w:val="26"/>
        </w:rPr>
        <w:t xml:space="preserve"> </w:t>
      </w:r>
    </w:p>
    <w:p w14:paraId="2E22C59E" w14:textId="77777777" w:rsidR="009A5D9A" w:rsidRPr="008124F3" w:rsidRDefault="009A5D9A" w:rsidP="009A5D9A">
      <w:pPr>
        <w:pStyle w:val="Title"/>
        <w:jc w:val="center"/>
        <w:rPr>
          <w:rFonts w:asciiTheme="minorHAnsi" w:hAnsiTheme="minorHAnsi" w:cstheme="minorHAnsi"/>
          <w:sz w:val="4"/>
          <w:szCs w:val="4"/>
        </w:rPr>
      </w:pPr>
    </w:p>
    <w:p w14:paraId="07040E6D" w14:textId="77777777" w:rsidR="009A5D9A" w:rsidRPr="008124F3" w:rsidRDefault="009A5D9A" w:rsidP="009A5D9A">
      <w:pPr>
        <w:pStyle w:val="Title"/>
        <w:jc w:val="center"/>
        <w:rPr>
          <w:rFonts w:asciiTheme="minorHAnsi" w:hAnsiTheme="minorHAnsi" w:cstheme="minorHAnsi"/>
          <w:sz w:val="4"/>
          <w:szCs w:val="4"/>
        </w:rPr>
      </w:pPr>
    </w:p>
    <w:p w14:paraId="41AA1EC6" w14:textId="2A60BD95" w:rsidR="009A5D9A" w:rsidRPr="00EF6FB9" w:rsidRDefault="009A5D9A" w:rsidP="009A5D9A">
      <w:pPr>
        <w:pStyle w:val="Title"/>
        <w:jc w:val="center"/>
        <w:rPr>
          <w:rFonts w:asciiTheme="minorHAnsi" w:hAnsiTheme="minorHAnsi" w:cstheme="minorHAnsi"/>
          <w:sz w:val="26"/>
          <w:szCs w:val="26"/>
        </w:rPr>
      </w:pPr>
      <w:r w:rsidRPr="00EF6FB9">
        <w:rPr>
          <w:rFonts w:asciiTheme="minorHAnsi" w:hAnsiTheme="minorHAnsi" w:cstheme="minorHAnsi"/>
          <w:sz w:val="26"/>
          <w:szCs w:val="26"/>
        </w:rPr>
        <w:t>Rockville / Maryland –</w:t>
      </w:r>
      <w:r w:rsidR="00AD415D">
        <w:rPr>
          <w:rFonts w:asciiTheme="minorHAnsi" w:hAnsiTheme="minorHAnsi" w:cstheme="minorHAnsi"/>
          <w:sz w:val="26"/>
          <w:szCs w:val="26"/>
        </w:rPr>
        <w:t xml:space="preserve"> </w:t>
      </w:r>
      <w:hyperlink r:id="rId10" w:history="1">
        <w:r w:rsidR="00AD415D" w:rsidRPr="00EF3894">
          <w:rPr>
            <w:rStyle w:val="Hyperlink"/>
            <w:rFonts w:asciiTheme="minorHAnsi" w:hAnsiTheme="minorHAnsi" w:cstheme="minorHAnsi"/>
            <w:sz w:val="26"/>
            <w:szCs w:val="26"/>
          </w:rPr>
          <w:t>namojdehi@gmail.com</w:t>
        </w:r>
      </w:hyperlink>
      <w:r w:rsidRPr="00EF6FB9">
        <w:rPr>
          <w:rFonts w:asciiTheme="minorHAnsi" w:hAnsiTheme="minorHAnsi" w:cstheme="minorHAnsi"/>
          <w:sz w:val="26"/>
          <w:szCs w:val="26"/>
        </w:rPr>
        <w:t xml:space="preserve"> –(240) 620-6490</w:t>
      </w:r>
      <w:r w:rsidR="00226807" w:rsidRPr="00EF6FB9">
        <w:rPr>
          <w:rFonts w:asciiTheme="minorHAnsi" w:hAnsiTheme="minorHAnsi" w:cstheme="minorHAnsi"/>
          <w:sz w:val="26"/>
          <w:szCs w:val="26"/>
        </w:rPr>
        <w:t xml:space="preserve"> – US Citizen</w:t>
      </w:r>
      <w:r w:rsidR="00AD415D">
        <w:rPr>
          <w:rFonts w:asciiTheme="minorHAnsi" w:hAnsiTheme="minorHAnsi" w:cstheme="minorHAnsi"/>
          <w:sz w:val="26"/>
          <w:szCs w:val="26"/>
        </w:rPr>
        <w:t xml:space="preserve"> – </w:t>
      </w:r>
      <w:hyperlink r:id="rId11" w:history="1">
        <w:r w:rsidR="00AD415D" w:rsidRPr="00AD415D">
          <w:rPr>
            <w:rStyle w:val="Hyperlink"/>
            <w:rFonts w:asciiTheme="minorHAnsi" w:hAnsiTheme="minorHAnsi" w:cstheme="minorHAnsi"/>
            <w:sz w:val="26"/>
            <w:szCs w:val="26"/>
          </w:rPr>
          <w:t>LinkedIn</w:t>
        </w:r>
      </w:hyperlink>
      <w:r w:rsidR="00AD415D">
        <w:rPr>
          <w:rFonts w:asciiTheme="minorHAnsi" w:hAnsiTheme="minorHAnsi" w:cstheme="minorHAnsi"/>
          <w:sz w:val="26"/>
          <w:szCs w:val="26"/>
        </w:rPr>
        <w:t xml:space="preserve"> - </w:t>
      </w:r>
      <w:hyperlink r:id="rId12" w:history="1">
        <w:r w:rsidR="00AD415D" w:rsidRPr="00AD415D">
          <w:rPr>
            <w:rStyle w:val="Hyperlink"/>
            <w:rFonts w:asciiTheme="minorHAnsi" w:hAnsiTheme="minorHAnsi" w:cstheme="minorHAnsi"/>
            <w:sz w:val="26"/>
            <w:szCs w:val="26"/>
          </w:rPr>
          <w:t>GitHub</w:t>
        </w:r>
      </w:hyperlink>
    </w:p>
    <w:bookmarkEnd w:id="0"/>
    <w:p w14:paraId="366B6E18" w14:textId="77777777" w:rsidR="009A5D9A" w:rsidRPr="008124F3" w:rsidRDefault="009A5D9A" w:rsidP="009A5D9A">
      <w:pPr>
        <w:pStyle w:val="Heading1"/>
        <w:tabs>
          <w:tab w:val="left" w:pos="9555"/>
        </w:tabs>
        <w:spacing w:before="0" w:after="0"/>
        <w:rPr>
          <w:rFonts w:asciiTheme="minorHAnsi" w:hAnsiTheme="minorHAnsi" w:cstheme="minorHAnsi"/>
          <w:sz w:val="16"/>
          <w:szCs w:val="16"/>
        </w:rPr>
      </w:pPr>
      <w:r w:rsidRPr="008124F3">
        <w:rPr>
          <w:rFonts w:asciiTheme="minorHAnsi" w:hAnsiTheme="minorHAnsi" w:cstheme="minorHAnsi"/>
          <w:sz w:val="16"/>
          <w:szCs w:val="16"/>
        </w:rPr>
        <w:tab/>
      </w:r>
    </w:p>
    <w:p w14:paraId="526B523A" w14:textId="77777777" w:rsidR="009A5D9A" w:rsidRPr="008124F3" w:rsidRDefault="009A5D9A" w:rsidP="009A5D9A">
      <w:pPr>
        <w:pStyle w:val="ListParagraph"/>
        <w:rPr>
          <w:rFonts w:cstheme="minorHAnsi"/>
        </w:rPr>
      </w:pPr>
    </w:p>
    <w:p w14:paraId="0A54E0A6" w14:textId="39F360D7" w:rsidR="00C86BAA" w:rsidRPr="00DD5E71" w:rsidRDefault="00C86BAA" w:rsidP="00C86BAA">
      <w:pPr>
        <w:pStyle w:val="ListParagraph"/>
        <w:ind w:left="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DD5E71">
        <w:rPr>
          <w:rFonts w:eastAsia="Times New Roman" w:cstheme="minorHAnsi"/>
          <w:b/>
          <w:bCs/>
          <w:color w:val="000000"/>
          <w:sz w:val="20"/>
          <w:szCs w:val="20"/>
        </w:rPr>
        <w:t>Results-driven Data Scientist with extensive experience in Oracle, SQL, Python, and Python libraries such as Pandas, NumPy, and Scikit-learn. Demonstrated expertise in transforming complex data into actionable insights, optimizing business processes, and enhancing decision-making capabilities. Strong analytical and critical thinking skills with a proven track record of providing training and support to business users, ensuring effective utilization of data science tools.</w:t>
      </w:r>
    </w:p>
    <w:p w14:paraId="4814F4BC" w14:textId="4F83B21D" w:rsidR="009A5D9A" w:rsidRPr="00BE60F1" w:rsidRDefault="009A5D9A" w:rsidP="009A5D9A">
      <w:pPr>
        <w:rPr>
          <w:rFonts w:cstheme="minorHAnsi"/>
          <w:b/>
          <w:bCs/>
          <w:sz w:val="24"/>
          <w:szCs w:val="24"/>
        </w:rPr>
      </w:pPr>
      <w:r w:rsidRPr="00BE60F1">
        <w:rPr>
          <w:rFonts w:cstheme="minorHAnsi"/>
          <w:b/>
          <w:bCs/>
          <w:sz w:val="24"/>
          <w:szCs w:val="24"/>
        </w:rPr>
        <w:t>Summary</w:t>
      </w:r>
    </w:p>
    <w:p w14:paraId="66FDA20B" w14:textId="1B1086CA" w:rsidR="009A5D9A" w:rsidRDefault="009A5D9A" w:rsidP="009A5D9A">
      <w:pPr>
        <w:pStyle w:val="ListParagraph"/>
        <w:numPr>
          <w:ilvl w:val="0"/>
          <w:numId w:val="31"/>
        </w:numPr>
        <w:spacing w:after="0" w:line="256" w:lineRule="auto"/>
        <w:rPr>
          <w:rFonts w:cstheme="minorHAnsi"/>
        </w:rPr>
      </w:pPr>
      <w:r w:rsidRPr="00C86BAA">
        <w:rPr>
          <w:rFonts w:cstheme="minorHAnsi"/>
          <w:b/>
          <w:bCs/>
        </w:rPr>
        <w:t>Master of IT</w:t>
      </w:r>
      <w:r w:rsidRPr="00CA2EEA">
        <w:rPr>
          <w:rFonts w:cstheme="minorHAnsi"/>
        </w:rPr>
        <w:t xml:space="preserve"> from high ranked university with </w:t>
      </w:r>
      <w:r>
        <w:rPr>
          <w:rFonts w:cstheme="minorHAnsi"/>
        </w:rPr>
        <w:t>8</w:t>
      </w:r>
      <w:r w:rsidRPr="00CA2EEA">
        <w:rPr>
          <w:rFonts w:cstheme="minorHAnsi"/>
        </w:rPr>
        <w:t xml:space="preserve"> years of experience in </w:t>
      </w:r>
      <w:r w:rsidR="00EF6FB9">
        <w:rPr>
          <w:rFonts w:cstheme="minorHAnsi"/>
        </w:rPr>
        <w:t xml:space="preserve">BI, </w:t>
      </w:r>
      <w:r>
        <w:rPr>
          <w:rFonts w:cstheme="minorHAnsi"/>
        </w:rPr>
        <w:t>database</w:t>
      </w:r>
      <w:r w:rsidR="00EF6FB9">
        <w:rPr>
          <w:rFonts w:cstheme="minorHAnsi"/>
        </w:rPr>
        <w:t xml:space="preserve"> and data </w:t>
      </w:r>
      <w:r w:rsidR="00C86BAA">
        <w:rPr>
          <w:rFonts w:cstheme="minorHAnsi"/>
        </w:rPr>
        <w:t>science</w:t>
      </w:r>
      <w:r>
        <w:rPr>
          <w:rFonts w:cstheme="minorHAnsi"/>
        </w:rPr>
        <w:t>.</w:t>
      </w:r>
    </w:p>
    <w:p w14:paraId="3DD8AC89" w14:textId="77777777" w:rsidR="00C86BAA" w:rsidRPr="00C86BAA" w:rsidRDefault="00C86BAA" w:rsidP="009A5D9A">
      <w:pPr>
        <w:pStyle w:val="ListParagraph"/>
        <w:numPr>
          <w:ilvl w:val="0"/>
          <w:numId w:val="31"/>
        </w:numPr>
        <w:spacing w:after="0" w:line="256" w:lineRule="auto"/>
        <w:rPr>
          <w:rFonts w:cstheme="minorHAnsi"/>
        </w:rPr>
      </w:pPr>
      <w:r>
        <w:t>Skilled in developing data science models using Python libraries like Pandas, NumPy, Scikit-learn, NLP (</w:t>
      </w:r>
      <w:r w:rsidRPr="00C86BAA">
        <w:rPr>
          <w:b/>
          <w:bCs/>
        </w:rPr>
        <w:t>NLTK</w:t>
      </w:r>
      <w:r>
        <w:t xml:space="preserve">, </w:t>
      </w:r>
      <w:proofErr w:type="spellStart"/>
      <w:r w:rsidRPr="00C86BAA">
        <w:rPr>
          <w:b/>
          <w:bCs/>
        </w:rPr>
        <w:t>SpaCy</w:t>
      </w:r>
      <w:proofErr w:type="spellEnd"/>
      <w:r>
        <w:t>), RL (</w:t>
      </w:r>
      <w:r w:rsidRPr="002510F4">
        <w:rPr>
          <w:b/>
          <w:bCs/>
        </w:rPr>
        <w:t>OpenAI</w:t>
      </w:r>
      <w:r>
        <w:t xml:space="preserve"> Gym), and DL (</w:t>
      </w:r>
      <w:r w:rsidRPr="00C86BAA">
        <w:rPr>
          <w:b/>
          <w:bCs/>
        </w:rPr>
        <w:t>TensorFlow</w:t>
      </w:r>
      <w:r>
        <w:t xml:space="preserve">, </w:t>
      </w:r>
      <w:proofErr w:type="spellStart"/>
      <w:r w:rsidRPr="00C86BAA">
        <w:rPr>
          <w:b/>
          <w:bCs/>
        </w:rPr>
        <w:t>Keras</w:t>
      </w:r>
      <w:proofErr w:type="spellEnd"/>
      <w:r>
        <w:t>).</w:t>
      </w:r>
    </w:p>
    <w:p w14:paraId="2B3E605B" w14:textId="1E159A99" w:rsidR="009A5D9A" w:rsidRPr="00CA2EEA" w:rsidRDefault="009A5D9A" w:rsidP="009A5D9A">
      <w:pPr>
        <w:pStyle w:val="ListParagraph"/>
        <w:numPr>
          <w:ilvl w:val="0"/>
          <w:numId w:val="31"/>
        </w:numPr>
        <w:spacing w:after="0" w:line="256" w:lineRule="auto"/>
        <w:rPr>
          <w:rFonts w:cstheme="minorHAnsi"/>
        </w:rPr>
      </w:pPr>
      <w:r w:rsidRPr="00176E21">
        <w:rPr>
          <w:rFonts w:cstheme="minorHAnsi"/>
        </w:rPr>
        <w:t xml:space="preserve">Expert in SQL programming with extensive experience working with </w:t>
      </w:r>
      <w:r w:rsidRPr="00767DB4">
        <w:rPr>
          <w:rFonts w:cstheme="minorHAnsi"/>
          <w:b/>
          <w:bCs/>
        </w:rPr>
        <w:t>SQL Server</w:t>
      </w:r>
      <w:r>
        <w:rPr>
          <w:rFonts w:cstheme="minorHAnsi"/>
        </w:rPr>
        <w:t xml:space="preserve">, </w:t>
      </w:r>
      <w:r w:rsidRPr="00EF6FB9">
        <w:rPr>
          <w:rFonts w:cstheme="minorHAnsi"/>
          <w:b/>
          <w:bCs/>
        </w:rPr>
        <w:t>Oracle</w:t>
      </w:r>
      <w:r w:rsidR="0060680A">
        <w:rPr>
          <w:rFonts w:cstheme="minorHAnsi"/>
          <w:b/>
          <w:bCs/>
        </w:rPr>
        <w:t>,</w:t>
      </w:r>
      <w:r w:rsidR="0060680A" w:rsidRPr="0060680A">
        <w:rPr>
          <w:rFonts w:asciiTheme="majorBidi" w:hAnsiTheme="majorBidi" w:cstheme="majorBidi"/>
        </w:rPr>
        <w:t xml:space="preserve"> </w:t>
      </w:r>
      <w:r w:rsidR="0060680A" w:rsidRPr="0060680A">
        <w:rPr>
          <w:rFonts w:cstheme="minorHAnsi"/>
        </w:rPr>
        <w:t>Postgre</w:t>
      </w:r>
      <w:r w:rsidR="0060680A">
        <w:rPr>
          <w:rFonts w:cstheme="minorHAnsi"/>
        </w:rPr>
        <w:t>SQL</w:t>
      </w:r>
      <w:r>
        <w:rPr>
          <w:rFonts w:cstheme="minorHAnsi"/>
        </w:rPr>
        <w:t xml:space="preserve"> and </w:t>
      </w:r>
      <w:r w:rsidRPr="0060680A">
        <w:rPr>
          <w:rFonts w:cstheme="minorHAnsi"/>
        </w:rPr>
        <w:t>MySQL</w:t>
      </w:r>
      <w:r>
        <w:rPr>
          <w:rFonts w:cstheme="minorHAnsi"/>
        </w:rPr>
        <w:t>.</w:t>
      </w:r>
    </w:p>
    <w:p w14:paraId="06E7CC5B" w14:textId="03478F3C" w:rsidR="002510F4" w:rsidRPr="002510F4" w:rsidRDefault="002510F4" w:rsidP="009A5D9A">
      <w:pPr>
        <w:pStyle w:val="ListParagraph"/>
        <w:numPr>
          <w:ilvl w:val="0"/>
          <w:numId w:val="31"/>
        </w:numPr>
        <w:spacing w:after="0" w:line="256" w:lineRule="auto"/>
        <w:rPr>
          <w:rFonts w:cstheme="minorHAnsi"/>
        </w:rPr>
      </w:pPr>
      <w:r>
        <w:t xml:space="preserve">Proficient in Azure Machine Learning, Azure Databricks, and </w:t>
      </w:r>
      <w:r w:rsidRPr="002510F4">
        <w:rPr>
          <w:b/>
          <w:bCs/>
        </w:rPr>
        <w:t>Microsoft Fabric</w:t>
      </w:r>
      <w:r>
        <w:t xml:space="preserve"> for building, deploying, and managing ML models and data pipelines.</w:t>
      </w:r>
    </w:p>
    <w:p w14:paraId="16E56E6C" w14:textId="356BE2C7" w:rsidR="009A5D9A" w:rsidRDefault="009A5D9A" w:rsidP="009A5D9A">
      <w:pPr>
        <w:pStyle w:val="ListParagraph"/>
        <w:numPr>
          <w:ilvl w:val="0"/>
          <w:numId w:val="31"/>
        </w:numPr>
        <w:spacing w:after="0" w:line="256" w:lineRule="auto"/>
        <w:rPr>
          <w:rFonts w:cstheme="minorHAnsi"/>
        </w:rPr>
      </w:pPr>
      <w:r>
        <w:rPr>
          <w:rFonts w:cstheme="minorHAnsi"/>
        </w:rPr>
        <w:t xml:space="preserve">Innovative, critical thinker and </w:t>
      </w:r>
      <w:r w:rsidRPr="00E56B28">
        <w:rPr>
          <w:rFonts w:cstheme="minorHAnsi"/>
          <w:b/>
          <w:bCs/>
        </w:rPr>
        <w:t>creative problem solver</w:t>
      </w:r>
      <w:r>
        <w:rPr>
          <w:rFonts w:cstheme="minorHAnsi"/>
          <w:b/>
          <w:bCs/>
        </w:rPr>
        <w:t>.</w:t>
      </w:r>
    </w:p>
    <w:p w14:paraId="7AC9F182" w14:textId="77777777" w:rsidR="009A5D9A" w:rsidRDefault="009A5D9A" w:rsidP="009A5D9A">
      <w:pPr>
        <w:pStyle w:val="ListParagraph"/>
        <w:numPr>
          <w:ilvl w:val="0"/>
          <w:numId w:val="31"/>
        </w:numPr>
        <w:spacing w:after="0" w:line="256" w:lineRule="auto"/>
        <w:rPr>
          <w:rFonts w:cstheme="minorHAnsi"/>
        </w:rPr>
      </w:pPr>
      <w:r>
        <w:rPr>
          <w:rFonts w:cstheme="minorHAnsi"/>
        </w:rPr>
        <w:t>E</w:t>
      </w:r>
      <w:r w:rsidRPr="00767DB4">
        <w:rPr>
          <w:rFonts w:cstheme="minorHAnsi"/>
        </w:rPr>
        <w:t xml:space="preserve">ffective </w:t>
      </w:r>
      <w:r w:rsidRPr="00767DB4">
        <w:rPr>
          <w:rFonts w:cstheme="minorHAnsi"/>
          <w:b/>
          <w:bCs/>
        </w:rPr>
        <w:t>communication</w:t>
      </w:r>
      <w:r w:rsidRPr="00767DB4">
        <w:rPr>
          <w:rFonts w:cstheme="minorHAnsi"/>
        </w:rPr>
        <w:t xml:space="preserve"> and </w:t>
      </w:r>
      <w:r w:rsidRPr="00767DB4">
        <w:rPr>
          <w:rFonts w:cstheme="minorHAnsi"/>
          <w:b/>
          <w:bCs/>
        </w:rPr>
        <w:t>collaboration</w:t>
      </w:r>
      <w:r w:rsidRPr="00767DB4">
        <w:rPr>
          <w:rFonts w:cstheme="minorHAnsi"/>
        </w:rPr>
        <w:t xml:space="preserve"> skills.</w:t>
      </w:r>
    </w:p>
    <w:p w14:paraId="3043107C" w14:textId="77777777" w:rsidR="009A5D9A" w:rsidRPr="0022519F" w:rsidRDefault="009A5D9A" w:rsidP="009A5D9A">
      <w:pPr>
        <w:pStyle w:val="ListParagraph"/>
        <w:spacing w:after="0" w:line="256" w:lineRule="auto"/>
        <w:rPr>
          <w:rFonts w:cstheme="minorHAnsi"/>
          <w:sz w:val="12"/>
          <w:szCs w:val="12"/>
        </w:rPr>
      </w:pPr>
    </w:p>
    <w:p w14:paraId="17DC37D8" w14:textId="77777777" w:rsidR="009A5D9A" w:rsidRPr="00BE60F1" w:rsidRDefault="009A5D9A" w:rsidP="009A5D9A">
      <w:pPr>
        <w:pStyle w:val="Heading1"/>
        <w:spacing w:before="0" w:after="0"/>
        <w:rPr>
          <w:rFonts w:asciiTheme="minorHAnsi" w:hAnsiTheme="minorHAnsi" w:cstheme="minorHAnsi"/>
          <w:sz w:val="24"/>
          <w:szCs w:val="24"/>
        </w:rPr>
      </w:pPr>
      <w:r w:rsidRPr="00BE60F1">
        <w:rPr>
          <w:rFonts w:asciiTheme="minorHAnsi" w:eastAsiaTheme="minorEastAsia" w:hAnsiTheme="minorHAnsi" w:cstheme="minorHAnsi"/>
          <w:smallCaps w:val="0"/>
          <w:sz w:val="24"/>
          <w:szCs w:val="24"/>
        </w:rPr>
        <w:t>Selected Achievements</w:t>
      </w:r>
    </w:p>
    <w:p w14:paraId="363C4981" w14:textId="77777777" w:rsidR="004431C4" w:rsidRPr="004431C4" w:rsidRDefault="004431C4" w:rsidP="004431C4">
      <w:pPr>
        <w:pStyle w:val="ListParagraph"/>
        <w:numPr>
          <w:ilvl w:val="0"/>
          <w:numId w:val="31"/>
        </w:numPr>
        <w:spacing w:after="0" w:line="256" w:lineRule="auto"/>
        <w:rPr>
          <w:rFonts w:cstheme="minorHAnsi"/>
          <w:sz w:val="21"/>
          <w:szCs w:val="21"/>
        </w:rPr>
      </w:pPr>
      <w:r>
        <w:t xml:space="preserve">Deployed </w:t>
      </w:r>
      <w:r w:rsidRPr="002510F4">
        <w:rPr>
          <w:b/>
          <w:bCs/>
        </w:rPr>
        <w:t>machine learning</w:t>
      </w:r>
      <w:r>
        <w:t xml:space="preserve"> models for detecting suspicious activities, improving prediction accuracy by 25% and enhancing decision-making.</w:t>
      </w:r>
    </w:p>
    <w:p w14:paraId="41DCA325" w14:textId="77777777" w:rsidR="004431C4" w:rsidRPr="004431C4" w:rsidRDefault="004431C4" w:rsidP="004431C4">
      <w:pPr>
        <w:pStyle w:val="ListParagraph"/>
        <w:numPr>
          <w:ilvl w:val="0"/>
          <w:numId w:val="31"/>
        </w:numPr>
        <w:spacing w:after="0" w:line="256" w:lineRule="auto"/>
      </w:pPr>
      <w:r>
        <w:t xml:space="preserve">Developed a </w:t>
      </w:r>
      <w:r w:rsidRPr="004431C4">
        <w:rPr>
          <w:b/>
          <w:bCs/>
        </w:rPr>
        <w:t>chatbot</w:t>
      </w:r>
      <w:r>
        <w:t xml:space="preserve"> for a financial services company, automating customer interactions and inquiries, driving efficiency and reducing response time by 30%.</w:t>
      </w:r>
    </w:p>
    <w:p w14:paraId="08B1A263" w14:textId="137567EA" w:rsidR="009A5D9A" w:rsidRPr="00EF6FB9" w:rsidRDefault="009A5D9A" w:rsidP="009A5D9A">
      <w:pPr>
        <w:pStyle w:val="ListParagraph"/>
        <w:numPr>
          <w:ilvl w:val="0"/>
          <w:numId w:val="31"/>
        </w:numPr>
        <w:spacing w:after="0" w:line="256" w:lineRule="auto"/>
        <w:rPr>
          <w:rFonts w:cstheme="minorHAnsi"/>
          <w:sz w:val="21"/>
          <w:szCs w:val="21"/>
        </w:rPr>
      </w:pPr>
      <w:r w:rsidRPr="00EF6FB9">
        <w:rPr>
          <w:rFonts w:cstheme="minorHAnsi"/>
          <w:b/>
          <w:bCs/>
          <w:sz w:val="21"/>
          <w:szCs w:val="21"/>
        </w:rPr>
        <w:t>Optimized</w:t>
      </w:r>
      <w:r w:rsidRPr="00EF6FB9">
        <w:rPr>
          <w:rFonts w:cstheme="minorHAnsi"/>
          <w:sz w:val="21"/>
          <w:szCs w:val="21"/>
        </w:rPr>
        <w:t xml:space="preserve"> long-running SQL query, reducing processing time from 12 minutes to 1 minute, enhancing efficiency and user experience.</w:t>
      </w:r>
    </w:p>
    <w:p w14:paraId="21AF5B0D" w14:textId="77777777" w:rsidR="009A5D9A" w:rsidRPr="00EF6FB9" w:rsidRDefault="009A5D9A" w:rsidP="009A5D9A">
      <w:pPr>
        <w:pStyle w:val="ListParagraph"/>
        <w:numPr>
          <w:ilvl w:val="0"/>
          <w:numId w:val="31"/>
        </w:numPr>
        <w:spacing w:after="0" w:line="256" w:lineRule="auto"/>
        <w:rPr>
          <w:rFonts w:cstheme="minorHAnsi"/>
          <w:sz w:val="21"/>
          <w:szCs w:val="21"/>
        </w:rPr>
      </w:pPr>
      <w:r w:rsidRPr="00EF6FB9">
        <w:rPr>
          <w:rFonts w:cstheme="minorHAnsi"/>
          <w:sz w:val="21"/>
          <w:szCs w:val="21"/>
        </w:rPr>
        <w:t xml:space="preserve">Developed </w:t>
      </w:r>
      <w:r w:rsidRPr="00EF6FB9">
        <w:rPr>
          <w:rFonts w:cstheme="minorHAnsi"/>
          <w:b/>
          <w:bCs/>
          <w:sz w:val="21"/>
          <w:szCs w:val="21"/>
        </w:rPr>
        <w:t>ETL</w:t>
      </w:r>
      <w:r w:rsidRPr="00EF6FB9">
        <w:rPr>
          <w:rFonts w:cstheme="minorHAnsi"/>
          <w:sz w:val="21"/>
          <w:szCs w:val="21"/>
        </w:rPr>
        <w:t xml:space="preserve"> processes to automate manual tasks, driving efficiency and cost savings.</w:t>
      </w:r>
    </w:p>
    <w:p w14:paraId="3B65D964" w14:textId="7417AD49" w:rsidR="009335D7" w:rsidRPr="002510F4" w:rsidRDefault="009335D7" w:rsidP="009A5D9A">
      <w:pPr>
        <w:pStyle w:val="ListParagraph"/>
        <w:numPr>
          <w:ilvl w:val="0"/>
          <w:numId w:val="31"/>
        </w:numPr>
        <w:spacing w:after="0" w:line="256" w:lineRule="auto"/>
        <w:rPr>
          <w:rFonts w:cstheme="minorHAnsi"/>
          <w:sz w:val="21"/>
          <w:szCs w:val="21"/>
        </w:rPr>
      </w:pPr>
      <w:r w:rsidRPr="00EF6FB9">
        <w:rPr>
          <w:sz w:val="21"/>
          <w:szCs w:val="21"/>
        </w:rPr>
        <w:t xml:space="preserve">Directed the </w:t>
      </w:r>
      <w:r w:rsidRPr="00EF6FB9">
        <w:rPr>
          <w:b/>
          <w:bCs/>
          <w:sz w:val="21"/>
          <w:szCs w:val="21"/>
        </w:rPr>
        <w:t>migration</w:t>
      </w:r>
      <w:r w:rsidRPr="00EF6FB9">
        <w:rPr>
          <w:sz w:val="21"/>
          <w:szCs w:val="21"/>
        </w:rPr>
        <w:t xml:space="preserve"> of SSRS reports to Power BI, enhancing efficiency by 30% and increasing user satisfaction.</w:t>
      </w:r>
    </w:p>
    <w:p w14:paraId="5F44C635" w14:textId="77777777" w:rsidR="009A5D9A" w:rsidRPr="0022519F" w:rsidRDefault="009A5D9A" w:rsidP="009A5D9A">
      <w:pPr>
        <w:pStyle w:val="ListParagraph"/>
        <w:spacing w:after="0" w:line="256" w:lineRule="auto"/>
        <w:rPr>
          <w:rFonts w:cstheme="minorHAnsi"/>
          <w:sz w:val="12"/>
          <w:szCs w:val="12"/>
        </w:rPr>
      </w:pPr>
    </w:p>
    <w:p w14:paraId="6C74B9D7" w14:textId="77777777" w:rsidR="009A5D9A" w:rsidRPr="000F35A2" w:rsidRDefault="009A5D9A" w:rsidP="009A5D9A">
      <w:pPr>
        <w:pStyle w:val="Heading1"/>
        <w:spacing w:before="0"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Theme="minorEastAsia" w:hAnsiTheme="minorHAnsi" w:cstheme="minorHAnsi"/>
          <w:smallCaps w:val="0"/>
          <w:sz w:val="24"/>
          <w:szCs w:val="24"/>
        </w:rPr>
        <w:t>Skills</w:t>
      </w:r>
    </w:p>
    <w:p w14:paraId="56A43C11" w14:textId="31C5F7BF" w:rsidR="000C351C" w:rsidRDefault="000C351C" w:rsidP="009A5D9A">
      <w:pPr>
        <w:spacing w:after="0" w:line="240" w:lineRule="auto"/>
        <w:rPr>
          <w:rFonts w:cstheme="minorHAnsi"/>
        </w:rPr>
      </w:pPr>
      <w:r w:rsidRPr="00405163">
        <w:rPr>
          <w:rFonts w:cstheme="minorHAnsi"/>
          <w:sz w:val="21"/>
          <w:szCs w:val="21"/>
        </w:rPr>
        <w:t>Scikit-learn</w:t>
      </w:r>
      <w:r w:rsidR="001F0958">
        <w:rPr>
          <w:rFonts w:cstheme="minorHAnsi"/>
        </w:rPr>
        <w:tab/>
      </w:r>
      <w:r>
        <w:rPr>
          <w:rFonts w:cstheme="minorHAnsi"/>
        </w:rPr>
        <w:tab/>
        <w:t>NumPy</w:t>
      </w:r>
      <w:r>
        <w:rPr>
          <w:rFonts w:cstheme="minorHAnsi"/>
        </w:rPr>
        <w:tab/>
      </w:r>
      <w:r>
        <w:rPr>
          <w:rFonts w:cstheme="minorHAnsi"/>
        </w:rPr>
        <w:tab/>
        <w:t>Pandas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="001F0958">
        <w:rPr>
          <w:rFonts w:cstheme="minorHAnsi"/>
        </w:rPr>
        <w:t>Py</w:t>
      </w:r>
      <w:r>
        <w:rPr>
          <w:rFonts w:cstheme="minorHAnsi"/>
        </w:rPr>
        <w:t>T</w:t>
      </w:r>
      <w:r w:rsidR="001F0958">
        <w:rPr>
          <w:rFonts w:cstheme="minorHAnsi"/>
        </w:rPr>
        <w:t>orch</w:t>
      </w:r>
      <w:proofErr w:type="spellEnd"/>
      <w:r w:rsidR="001F0958">
        <w:rPr>
          <w:rFonts w:cstheme="minorHAnsi"/>
        </w:rPr>
        <w:tab/>
      </w:r>
      <w:r w:rsidR="001F0958">
        <w:rPr>
          <w:rFonts w:cstheme="minorHAnsi"/>
        </w:rPr>
        <w:tab/>
        <w:t>NLTK</w:t>
      </w:r>
      <w:r w:rsidR="001F0958">
        <w:rPr>
          <w:rFonts w:cstheme="minorHAnsi"/>
        </w:rPr>
        <w:tab/>
      </w:r>
      <w:r w:rsidR="001F0958">
        <w:rPr>
          <w:rFonts w:cstheme="minorHAnsi"/>
        </w:rPr>
        <w:tab/>
      </w:r>
      <w:proofErr w:type="spellStart"/>
      <w:r w:rsidR="00C428D5">
        <w:rPr>
          <w:rFonts w:cstheme="minorHAnsi"/>
          <w:sz w:val="21"/>
          <w:szCs w:val="21"/>
        </w:rPr>
        <w:t>SpyCy</w:t>
      </w:r>
      <w:proofErr w:type="spellEnd"/>
      <w:r w:rsidR="001F0958">
        <w:rPr>
          <w:rFonts w:cstheme="minorHAnsi"/>
        </w:rPr>
        <w:tab/>
      </w:r>
    </w:p>
    <w:p w14:paraId="525711A7" w14:textId="77777777" w:rsidR="00327705" w:rsidRDefault="001F0958" w:rsidP="000C351C">
      <w:pPr>
        <w:spacing w:after="0" w:line="240" w:lineRule="auto"/>
        <w:rPr>
          <w:rFonts w:cstheme="minorHAnsi"/>
        </w:rPr>
      </w:pPr>
      <w:r>
        <w:rPr>
          <w:rFonts w:cstheme="minorHAnsi"/>
        </w:rPr>
        <w:t>TensorFlow</w:t>
      </w:r>
      <w:r w:rsidR="000C351C">
        <w:rPr>
          <w:rFonts w:cstheme="minorHAnsi"/>
        </w:rPr>
        <w:tab/>
      </w:r>
      <w:r w:rsidR="000C351C">
        <w:rPr>
          <w:rFonts w:cstheme="minorHAnsi"/>
        </w:rPr>
        <w:tab/>
      </w:r>
      <w:proofErr w:type="spellStart"/>
      <w:r w:rsidR="000C351C">
        <w:rPr>
          <w:rFonts w:cstheme="minorHAnsi"/>
        </w:rPr>
        <w:t>Keras</w:t>
      </w:r>
      <w:proofErr w:type="spellEnd"/>
      <w:r w:rsidR="000C351C">
        <w:rPr>
          <w:rFonts w:cstheme="minorHAnsi"/>
        </w:rPr>
        <w:tab/>
      </w:r>
      <w:r w:rsidR="000C351C">
        <w:rPr>
          <w:rFonts w:cstheme="minorHAnsi"/>
        </w:rPr>
        <w:tab/>
      </w:r>
      <w:r>
        <w:rPr>
          <w:rFonts w:cstheme="minorHAnsi"/>
          <w:sz w:val="21"/>
          <w:szCs w:val="21"/>
        </w:rPr>
        <w:t>Matplotlib</w:t>
      </w:r>
      <w:r>
        <w:rPr>
          <w:rFonts w:cstheme="minorHAnsi"/>
          <w:sz w:val="21"/>
          <w:szCs w:val="21"/>
        </w:rPr>
        <w:tab/>
      </w:r>
      <w:proofErr w:type="spellStart"/>
      <w:r w:rsidR="000C351C">
        <w:rPr>
          <w:rFonts w:cstheme="minorHAnsi"/>
          <w:sz w:val="21"/>
          <w:szCs w:val="21"/>
        </w:rPr>
        <w:t>PyPlot</w:t>
      </w:r>
      <w:proofErr w:type="spellEnd"/>
      <w:r w:rsidR="000C351C">
        <w:rPr>
          <w:rFonts w:cstheme="minorHAnsi"/>
          <w:sz w:val="21"/>
          <w:szCs w:val="21"/>
        </w:rPr>
        <w:tab/>
      </w:r>
      <w:r w:rsidR="00FA557D">
        <w:rPr>
          <w:rFonts w:cstheme="minorHAnsi"/>
          <w:sz w:val="21"/>
          <w:szCs w:val="21"/>
        </w:rPr>
        <w:tab/>
      </w:r>
      <w:r w:rsidR="000C351C">
        <w:rPr>
          <w:rFonts w:cstheme="minorHAnsi"/>
          <w:sz w:val="21"/>
          <w:szCs w:val="21"/>
        </w:rPr>
        <w:tab/>
      </w:r>
      <w:r w:rsidR="00FA557D">
        <w:rPr>
          <w:rFonts w:cstheme="minorHAnsi"/>
        </w:rPr>
        <w:t>Power BI</w:t>
      </w:r>
      <w:r w:rsidR="00FA557D">
        <w:rPr>
          <w:rFonts w:cstheme="minorHAnsi"/>
        </w:rPr>
        <w:tab/>
        <w:t>SQL</w:t>
      </w:r>
      <w:r w:rsidR="00FA557D">
        <w:rPr>
          <w:rFonts w:cstheme="minorHAnsi"/>
        </w:rPr>
        <w:tab/>
      </w:r>
    </w:p>
    <w:p w14:paraId="4F174023" w14:textId="4AF13DC4" w:rsidR="000C351C" w:rsidRDefault="000C351C" w:rsidP="00327705">
      <w:pPr>
        <w:spacing w:after="0" w:line="240" w:lineRule="auto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Microsoft Fabric</w:t>
      </w:r>
      <w:r>
        <w:rPr>
          <w:rFonts w:cstheme="minorHAnsi"/>
          <w:sz w:val="21"/>
          <w:szCs w:val="21"/>
        </w:rPr>
        <w:tab/>
      </w:r>
      <w:r w:rsidR="00327705">
        <w:rPr>
          <w:rFonts w:cstheme="minorHAnsi"/>
          <w:sz w:val="21"/>
          <w:szCs w:val="21"/>
        </w:rPr>
        <w:tab/>
      </w:r>
      <w:proofErr w:type="spellStart"/>
      <w:r>
        <w:rPr>
          <w:rFonts w:cstheme="minorHAnsi"/>
          <w:sz w:val="21"/>
          <w:szCs w:val="21"/>
        </w:rPr>
        <w:t>SageMaker</w:t>
      </w:r>
      <w:proofErr w:type="spellEnd"/>
      <w:r w:rsidR="00C428D5">
        <w:rPr>
          <w:rFonts w:cstheme="minorHAnsi"/>
          <w:sz w:val="21"/>
          <w:szCs w:val="21"/>
        </w:rPr>
        <w:tab/>
      </w:r>
    </w:p>
    <w:p w14:paraId="37766122" w14:textId="77777777" w:rsidR="001F0958" w:rsidRPr="00100AEE" w:rsidRDefault="001F0958" w:rsidP="009A5D9A">
      <w:pPr>
        <w:spacing w:after="0" w:line="240" w:lineRule="auto"/>
        <w:rPr>
          <w:rFonts w:cstheme="minorHAnsi"/>
          <w:sz w:val="16"/>
          <w:szCs w:val="16"/>
        </w:rPr>
      </w:pPr>
    </w:p>
    <w:p w14:paraId="68F14925" w14:textId="77777777" w:rsidR="009A5D9A" w:rsidRPr="0082378F" w:rsidRDefault="009A5D9A" w:rsidP="009A5D9A">
      <w:pPr>
        <w:pStyle w:val="Heading1"/>
        <w:spacing w:before="0" w:after="0"/>
        <w:rPr>
          <w:rFonts w:asciiTheme="minorHAnsi" w:eastAsiaTheme="minorEastAsia" w:hAnsiTheme="minorHAnsi" w:cstheme="minorHAnsi"/>
          <w:smallCaps w:val="0"/>
          <w:sz w:val="24"/>
          <w:szCs w:val="24"/>
        </w:rPr>
      </w:pPr>
      <w:r w:rsidRPr="0082378F">
        <w:rPr>
          <w:rFonts w:asciiTheme="minorHAnsi" w:eastAsiaTheme="minorEastAsia" w:hAnsiTheme="minorHAnsi" w:cstheme="minorHAnsi"/>
          <w:smallCaps w:val="0"/>
          <w:sz w:val="24"/>
          <w:szCs w:val="24"/>
        </w:rPr>
        <w:t>Work Experience</w:t>
      </w:r>
    </w:p>
    <w:p w14:paraId="6AE948B1" w14:textId="1AD04E11" w:rsidR="00C86BAA" w:rsidRDefault="00C86BAA" w:rsidP="009A5D9A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Data Scientist / </w:t>
      </w:r>
      <w:proofErr w:type="spellStart"/>
      <w:r>
        <w:rPr>
          <w:rFonts w:cstheme="minorHAnsi"/>
          <w:b/>
          <w:bCs/>
        </w:rPr>
        <w:t>CrowdDoing</w:t>
      </w:r>
      <w:proofErr w:type="spellEnd"/>
      <w:r>
        <w:rPr>
          <w:rFonts w:cstheme="minorHAnsi"/>
          <w:b/>
          <w:bCs/>
        </w:rPr>
        <w:t xml:space="preserve"> </w:t>
      </w:r>
      <w:r w:rsidR="002510F4">
        <w:rPr>
          <w:rFonts w:cstheme="minorHAnsi"/>
          <w:b/>
          <w:bCs/>
        </w:rPr>
        <w:t>– Remote</w:t>
      </w:r>
      <w:r w:rsidR="002510F4">
        <w:rPr>
          <w:rFonts w:cstheme="minorHAnsi"/>
          <w:b/>
          <w:bCs/>
        </w:rPr>
        <w:tab/>
      </w:r>
      <w:r w:rsidR="002510F4">
        <w:rPr>
          <w:rFonts w:cstheme="minorHAnsi"/>
          <w:b/>
          <w:bCs/>
        </w:rPr>
        <w:tab/>
      </w:r>
      <w:r w:rsidR="002510F4">
        <w:rPr>
          <w:rFonts w:cstheme="minorHAnsi"/>
          <w:b/>
          <w:bCs/>
        </w:rPr>
        <w:tab/>
      </w:r>
      <w:r w:rsidR="002510F4">
        <w:rPr>
          <w:rFonts w:cstheme="minorHAnsi"/>
          <w:b/>
          <w:bCs/>
        </w:rPr>
        <w:tab/>
        <w:t xml:space="preserve">                         </w:t>
      </w:r>
      <w:r w:rsidR="002510F4">
        <w:rPr>
          <w:rFonts w:cstheme="minorHAnsi"/>
          <w:b/>
          <w:bCs/>
        </w:rPr>
        <w:tab/>
      </w:r>
      <w:r w:rsidR="002510F4">
        <w:rPr>
          <w:rFonts w:cstheme="minorHAnsi"/>
          <w:b/>
          <w:bCs/>
        </w:rPr>
        <w:tab/>
      </w:r>
      <w:r w:rsidR="002510F4">
        <w:rPr>
          <w:rFonts w:cstheme="minorHAnsi"/>
          <w:b/>
          <w:bCs/>
        </w:rPr>
        <w:tab/>
      </w:r>
      <w:r w:rsidR="00FD3E91">
        <w:rPr>
          <w:rFonts w:cstheme="minorHAnsi"/>
          <w:b/>
          <w:bCs/>
        </w:rPr>
        <w:t>Feb</w:t>
      </w:r>
      <w:r w:rsidR="002510F4">
        <w:rPr>
          <w:rFonts w:cstheme="minorHAnsi"/>
          <w:b/>
          <w:bCs/>
        </w:rPr>
        <w:t xml:space="preserve"> 2024 – Present</w:t>
      </w:r>
    </w:p>
    <w:p w14:paraId="46D7C568" w14:textId="59D87608" w:rsidR="001F0958" w:rsidRDefault="001F0958" w:rsidP="005373E4">
      <w:pPr>
        <w:pStyle w:val="ListParagraph"/>
        <w:numPr>
          <w:ilvl w:val="0"/>
          <w:numId w:val="39"/>
        </w:numPr>
        <w:rPr>
          <w:rFonts w:asciiTheme="majorBidi" w:hAnsiTheme="majorBidi" w:cstheme="majorBidi"/>
        </w:rPr>
      </w:pPr>
      <w:r w:rsidRPr="001F0958">
        <w:rPr>
          <w:rFonts w:asciiTheme="majorBidi" w:hAnsiTheme="majorBidi" w:cstheme="majorBidi"/>
        </w:rPr>
        <w:t>Conduct in-depth research on the impact of diet on mental health, analyzing how different foods influence mood, cognitive function, and overall mental well-being.</w:t>
      </w:r>
    </w:p>
    <w:p w14:paraId="7C554AE1" w14:textId="68A8985C" w:rsidR="001F0958" w:rsidRDefault="001F0958" w:rsidP="005373E4">
      <w:pPr>
        <w:pStyle w:val="ListParagraph"/>
        <w:numPr>
          <w:ilvl w:val="0"/>
          <w:numId w:val="39"/>
        </w:numPr>
        <w:rPr>
          <w:rFonts w:asciiTheme="majorBidi" w:hAnsiTheme="majorBidi" w:cstheme="majorBidi"/>
        </w:rPr>
      </w:pPr>
      <w:r w:rsidRPr="001F0958">
        <w:rPr>
          <w:rFonts w:asciiTheme="majorBidi" w:hAnsiTheme="majorBidi" w:cstheme="majorBidi"/>
        </w:rPr>
        <w:t>Implement data-driven studies to identify correlations between nutritional intake and mental health outcomes, providing actionable insights for dietary recommendations.</w:t>
      </w:r>
    </w:p>
    <w:p w14:paraId="146A6E8B" w14:textId="76CF3104" w:rsidR="001F0958" w:rsidRPr="001F0958" w:rsidRDefault="001F0958" w:rsidP="005373E4">
      <w:pPr>
        <w:pStyle w:val="ListParagraph"/>
        <w:numPr>
          <w:ilvl w:val="0"/>
          <w:numId w:val="39"/>
        </w:numPr>
        <w:rPr>
          <w:rFonts w:asciiTheme="majorBidi" w:hAnsiTheme="majorBidi" w:cstheme="majorBidi"/>
        </w:rPr>
      </w:pPr>
      <w:r w:rsidRPr="001F0958">
        <w:rPr>
          <w:rFonts w:asciiTheme="majorBidi" w:hAnsiTheme="majorBidi" w:cstheme="majorBidi"/>
        </w:rPr>
        <w:t>Develop predictive models to assess the influence of various dietary patterns on mental health, aiding in the creation of personalized nutrition plans to improve psychological health.</w:t>
      </w:r>
    </w:p>
    <w:p w14:paraId="0AE956A3" w14:textId="05984F82" w:rsidR="000D7313" w:rsidRPr="000D7313" w:rsidRDefault="000D7313" w:rsidP="000D7313">
      <w:pPr>
        <w:pStyle w:val="ListParagraph"/>
        <w:numPr>
          <w:ilvl w:val="0"/>
          <w:numId w:val="39"/>
        </w:numPr>
        <w:rPr>
          <w:rFonts w:asciiTheme="majorBidi" w:hAnsiTheme="majorBidi" w:cstheme="majorBidi"/>
        </w:rPr>
      </w:pPr>
      <w:r w:rsidRPr="000D7313">
        <w:rPr>
          <w:rFonts w:asciiTheme="majorBidi" w:hAnsiTheme="majorBidi" w:cstheme="majorBidi"/>
        </w:rPr>
        <w:t>Analyze the impact of medicinal foods on patient health outcomes using machine learning and GenAI, optimizing dietary recommendations and enhancing treatment efficacy by 25%.</w:t>
      </w:r>
    </w:p>
    <w:p w14:paraId="11FF4B20" w14:textId="3F2ED4D1" w:rsidR="000D7313" w:rsidRPr="000D7313" w:rsidRDefault="000D7313" w:rsidP="000D7313">
      <w:pPr>
        <w:pStyle w:val="ListParagraph"/>
        <w:numPr>
          <w:ilvl w:val="0"/>
          <w:numId w:val="39"/>
        </w:numPr>
        <w:rPr>
          <w:rFonts w:asciiTheme="majorBidi" w:hAnsiTheme="majorBidi" w:cstheme="majorBidi"/>
        </w:rPr>
      </w:pPr>
      <w:r w:rsidRPr="000D7313">
        <w:rPr>
          <w:rFonts w:asciiTheme="majorBidi" w:hAnsiTheme="majorBidi" w:cstheme="majorBidi"/>
        </w:rPr>
        <w:t>Create interactive dashboards with ML-driven insights to visualize the correlation between medicinal food intake and mental health improvements, aiding clinicians in making data-driven decisions, resulting in a 15% increase in treatment accuracy.</w:t>
      </w:r>
    </w:p>
    <w:p w14:paraId="2E1B324D" w14:textId="337DC29A" w:rsidR="009A5D9A" w:rsidRPr="007241BC" w:rsidRDefault="000D7313" w:rsidP="007241BC">
      <w:pPr>
        <w:pStyle w:val="ListParagraph"/>
        <w:numPr>
          <w:ilvl w:val="0"/>
          <w:numId w:val="39"/>
        </w:numPr>
        <w:rPr>
          <w:rFonts w:asciiTheme="majorBidi" w:hAnsiTheme="majorBidi" w:cstheme="majorBidi"/>
        </w:rPr>
      </w:pPr>
      <w:r w:rsidRPr="000D7313">
        <w:rPr>
          <w:rFonts w:asciiTheme="majorBidi" w:hAnsiTheme="majorBidi" w:cstheme="majorBidi"/>
        </w:rPr>
        <w:lastRenderedPageBreak/>
        <w:t>Work closely with healthcare providers to translate ML and DL data insights into actionable treatment plans, enhancing patient care.</w:t>
      </w:r>
    </w:p>
    <w:p w14:paraId="059E4682" w14:textId="0A6FFCB5" w:rsidR="009A5D9A" w:rsidRDefault="00761690" w:rsidP="007241B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Data </w:t>
      </w:r>
      <w:r w:rsidR="00BC275E">
        <w:rPr>
          <w:rFonts w:cstheme="minorHAnsi"/>
          <w:b/>
          <w:bCs/>
        </w:rPr>
        <w:t xml:space="preserve">Scientist </w:t>
      </w:r>
      <w:r w:rsidR="009A5D9A">
        <w:rPr>
          <w:rFonts w:cstheme="minorHAnsi"/>
          <w:b/>
          <w:bCs/>
        </w:rPr>
        <w:t xml:space="preserve">/ </w:t>
      </w:r>
      <w:proofErr w:type="spellStart"/>
      <w:r w:rsidR="009A5D9A">
        <w:rPr>
          <w:rFonts w:cstheme="minorHAnsi"/>
          <w:b/>
          <w:bCs/>
        </w:rPr>
        <w:t>Cendyn</w:t>
      </w:r>
      <w:proofErr w:type="spellEnd"/>
      <w:r w:rsidR="009A5D9A">
        <w:rPr>
          <w:rFonts w:cstheme="minorHAnsi"/>
          <w:b/>
          <w:bCs/>
        </w:rPr>
        <w:t xml:space="preserve"> – Remote</w:t>
      </w:r>
      <w:r w:rsidR="009A5D9A">
        <w:rPr>
          <w:rFonts w:cstheme="minorHAnsi"/>
          <w:b/>
          <w:bCs/>
        </w:rPr>
        <w:tab/>
      </w:r>
      <w:r w:rsidR="009A5D9A">
        <w:rPr>
          <w:rFonts w:cstheme="minorHAnsi"/>
          <w:b/>
          <w:bCs/>
        </w:rPr>
        <w:tab/>
      </w:r>
      <w:r w:rsidR="009A5D9A">
        <w:rPr>
          <w:rFonts w:cstheme="minorHAnsi"/>
          <w:b/>
          <w:bCs/>
        </w:rPr>
        <w:tab/>
      </w:r>
      <w:r w:rsidR="009A5D9A">
        <w:rPr>
          <w:rFonts w:cstheme="minorHAnsi"/>
          <w:b/>
          <w:bCs/>
        </w:rPr>
        <w:tab/>
      </w:r>
      <w:r w:rsidR="009A5D9A">
        <w:rPr>
          <w:rFonts w:cstheme="minorHAnsi"/>
          <w:b/>
          <w:bCs/>
        </w:rPr>
        <w:tab/>
        <w:t xml:space="preserve">                                 </w:t>
      </w:r>
      <w:r w:rsidR="00B62B1C">
        <w:rPr>
          <w:rFonts w:cstheme="minorHAnsi"/>
          <w:b/>
          <w:bCs/>
        </w:rPr>
        <w:t xml:space="preserve">      </w:t>
      </w:r>
      <w:r w:rsidR="009A5D9A">
        <w:rPr>
          <w:rFonts w:cstheme="minorHAnsi"/>
          <w:b/>
          <w:bCs/>
        </w:rPr>
        <w:t>Mar 2022 – Nov 2022</w:t>
      </w:r>
    </w:p>
    <w:p w14:paraId="470C2985" w14:textId="77777777" w:rsidR="007241BC" w:rsidRDefault="007241BC" w:rsidP="007241BC">
      <w:pPr>
        <w:pStyle w:val="ListParagraph"/>
        <w:numPr>
          <w:ilvl w:val="0"/>
          <w:numId w:val="40"/>
        </w:numPr>
        <w:rPr>
          <w:rFonts w:asciiTheme="majorBidi" w:hAnsiTheme="majorBidi" w:cstheme="majorBidi"/>
        </w:rPr>
      </w:pPr>
      <w:r w:rsidRPr="007241BC">
        <w:rPr>
          <w:rFonts w:asciiTheme="majorBidi" w:hAnsiTheme="majorBidi" w:cstheme="majorBidi"/>
        </w:rPr>
        <w:t>Developed machine learning models to optimize hotel pricing strategies, resulting in a 15% increase in revenue and improved occupancy rates across multiple properties.</w:t>
      </w:r>
    </w:p>
    <w:p w14:paraId="38A1B759" w14:textId="77777777" w:rsidR="007241BC" w:rsidRDefault="007241BC" w:rsidP="007241BC">
      <w:pPr>
        <w:pStyle w:val="ListParagraph"/>
        <w:numPr>
          <w:ilvl w:val="0"/>
          <w:numId w:val="40"/>
        </w:numPr>
        <w:rPr>
          <w:rFonts w:asciiTheme="majorBidi" w:hAnsiTheme="majorBidi" w:cstheme="majorBidi"/>
        </w:rPr>
      </w:pPr>
      <w:r w:rsidRPr="007241BC">
        <w:rPr>
          <w:rFonts w:asciiTheme="majorBidi" w:hAnsiTheme="majorBidi" w:cstheme="majorBidi"/>
        </w:rPr>
        <w:t>Implemented predictive analytics to forecast guest demand, reducing booking cancellations by 20% and enhancing overall guest experience.</w:t>
      </w:r>
    </w:p>
    <w:p w14:paraId="2F03979E" w14:textId="77777777" w:rsidR="007241BC" w:rsidRDefault="007241BC" w:rsidP="007241BC">
      <w:pPr>
        <w:pStyle w:val="ListParagraph"/>
        <w:numPr>
          <w:ilvl w:val="0"/>
          <w:numId w:val="40"/>
        </w:numPr>
        <w:rPr>
          <w:rFonts w:asciiTheme="majorBidi" w:hAnsiTheme="majorBidi" w:cstheme="majorBidi"/>
        </w:rPr>
      </w:pPr>
      <w:r w:rsidRPr="007241BC">
        <w:rPr>
          <w:rFonts w:asciiTheme="majorBidi" w:hAnsiTheme="majorBidi" w:cstheme="majorBidi"/>
        </w:rPr>
        <w:t>Integrated hospitality data into cloud-based solutions, improving decision-making accuracy for guest services and reducing operational inefficiencies.</w:t>
      </w:r>
    </w:p>
    <w:p w14:paraId="37DC4A69" w14:textId="77777777" w:rsidR="007241BC" w:rsidRDefault="007241BC" w:rsidP="007241BC">
      <w:pPr>
        <w:pStyle w:val="ListParagraph"/>
        <w:numPr>
          <w:ilvl w:val="0"/>
          <w:numId w:val="40"/>
        </w:numPr>
        <w:rPr>
          <w:rFonts w:asciiTheme="majorBidi" w:hAnsiTheme="majorBidi" w:cstheme="majorBidi"/>
        </w:rPr>
      </w:pPr>
      <w:r w:rsidRPr="007241BC">
        <w:rPr>
          <w:rFonts w:asciiTheme="majorBidi" w:hAnsiTheme="majorBidi" w:cstheme="majorBidi"/>
        </w:rPr>
        <w:t>Collaborated with stakeholders to gather their requirements translate the business logic to technical report.</w:t>
      </w:r>
    </w:p>
    <w:p w14:paraId="191F78F6" w14:textId="77777777" w:rsidR="007241BC" w:rsidRDefault="007241BC" w:rsidP="007241BC">
      <w:pPr>
        <w:pStyle w:val="ListParagraph"/>
        <w:numPr>
          <w:ilvl w:val="0"/>
          <w:numId w:val="40"/>
        </w:numPr>
        <w:rPr>
          <w:rFonts w:asciiTheme="majorBidi" w:hAnsiTheme="majorBidi" w:cstheme="majorBidi"/>
        </w:rPr>
      </w:pPr>
      <w:r w:rsidRPr="007241BC">
        <w:rPr>
          <w:rFonts w:asciiTheme="majorBidi" w:hAnsiTheme="majorBidi" w:cstheme="majorBidi"/>
        </w:rPr>
        <w:t>Leveraged Python within Power BI to conduct advanced time-series forecasting of room occupancy rates, providing hotel management with actionable insights that optimized booking rates and increased revenue by 18% during peak seasons.</w:t>
      </w:r>
    </w:p>
    <w:p w14:paraId="67702E89" w14:textId="77777777" w:rsidR="007241BC" w:rsidRDefault="007241BC" w:rsidP="007241BC">
      <w:pPr>
        <w:pStyle w:val="ListParagraph"/>
        <w:numPr>
          <w:ilvl w:val="0"/>
          <w:numId w:val="40"/>
        </w:numPr>
        <w:rPr>
          <w:rFonts w:asciiTheme="majorBidi" w:hAnsiTheme="majorBidi" w:cstheme="majorBidi"/>
        </w:rPr>
      </w:pPr>
      <w:r w:rsidRPr="007241BC">
        <w:rPr>
          <w:rFonts w:asciiTheme="majorBidi" w:hAnsiTheme="majorBidi" w:cstheme="majorBidi"/>
        </w:rPr>
        <w:t xml:space="preserve">Performed exploratory data analysis and hypothesis testing to uncover patterns and trends in supply chain data and created visualizations using Matplotlib and Seaborn to present insights to executives. </w:t>
      </w:r>
    </w:p>
    <w:p w14:paraId="55B62E50" w14:textId="77777777" w:rsidR="007241BC" w:rsidRPr="007241BC" w:rsidRDefault="007241BC" w:rsidP="007241BC">
      <w:pPr>
        <w:pStyle w:val="ListParagraph"/>
        <w:numPr>
          <w:ilvl w:val="0"/>
          <w:numId w:val="40"/>
        </w:numPr>
        <w:rPr>
          <w:rFonts w:asciiTheme="majorBidi" w:hAnsiTheme="majorBidi" w:cstheme="majorBidi"/>
        </w:rPr>
      </w:pPr>
      <w:r w:rsidRPr="007241BC">
        <w:rPr>
          <w:rFonts w:asciiTheme="majorBidi" w:hAnsiTheme="majorBidi" w:cstheme="majorBidi"/>
        </w:rPr>
        <w:t xml:space="preserve">Built a Python pipeline for large-scale data processing and model training, improving the accuracy of room occupancy and booking forecasts. </w:t>
      </w:r>
    </w:p>
    <w:p w14:paraId="0E0408C3" w14:textId="2C80E064" w:rsidR="009A5D9A" w:rsidRDefault="00BC275E" w:rsidP="009A5D9A">
      <w:pPr>
        <w:rPr>
          <w:rFonts w:cstheme="minorHAnsi"/>
          <w:b/>
          <w:bCs/>
        </w:rPr>
      </w:pPr>
      <w:r w:rsidRPr="0019737F">
        <w:rPr>
          <w:rFonts w:cstheme="minorHAnsi"/>
          <w:b/>
          <w:bCs/>
        </w:rPr>
        <w:t xml:space="preserve">Data Analyst </w:t>
      </w:r>
      <w:r w:rsidR="009A5D9A">
        <w:rPr>
          <w:rFonts w:cstheme="minorHAnsi"/>
          <w:b/>
          <w:bCs/>
        </w:rPr>
        <w:t xml:space="preserve">/ Shimadzu – Columbia, MD </w:t>
      </w:r>
      <w:r w:rsidR="009A5D9A">
        <w:rPr>
          <w:rFonts w:cstheme="minorHAnsi"/>
          <w:b/>
          <w:bCs/>
        </w:rPr>
        <w:tab/>
      </w:r>
      <w:r w:rsidR="009A5D9A">
        <w:rPr>
          <w:rFonts w:cstheme="minorHAnsi"/>
          <w:b/>
          <w:bCs/>
        </w:rPr>
        <w:tab/>
      </w:r>
      <w:r w:rsidR="009A5D9A">
        <w:rPr>
          <w:rFonts w:cstheme="minorHAnsi"/>
          <w:b/>
          <w:bCs/>
        </w:rPr>
        <w:tab/>
      </w:r>
      <w:r w:rsidR="009A5D9A">
        <w:rPr>
          <w:rFonts w:cstheme="minorHAnsi"/>
          <w:b/>
          <w:bCs/>
        </w:rPr>
        <w:tab/>
      </w:r>
      <w:r w:rsidR="00B62B1C">
        <w:rPr>
          <w:rFonts w:cstheme="minorHAnsi"/>
          <w:b/>
          <w:bCs/>
        </w:rPr>
        <w:t xml:space="preserve">               Jan </w:t>
      </w:r>
      <w:r w:rsidR="009A5D9A">
        <w:rPr>
          <w:rFonts w:cstheme="minorHAnsi"/>
          <w:b/>
          <w:bCs/>
        </w:rPr>
        <w:t xml:space="preserve">2019 - </w:t>
      </w:r>
      <w:r w:rsidR="00B62B1C">
        <w:rPr>
          <w:rFonts w:cstheme="minorHAnsi"/>
          <w:b/>
          <w:bCs/>
        </w:rPr>
        <w:t xml:space="preserve">Jan </w:t>
      </w:r>
      <w:r w:rsidR="009A5D9A">
        <w:rPr>
          <w:rFonts w:cstheme="minorHAnsi"/>
          <w:b/>
          <w:bCs/>
        </w:rPr>
        <w:t>202</w:t>
      </w:r>
      <w:r w:rsidR="00C86BAA">
        <w:rPr>
          <w:rFonts w:cstheme="minorHAnsi"/>
          <w:b/>
          <w:bCs/>
        </w:rPr>
        <w:t>2</w:t>
      </w:r>
      <w:r w:rsidR="009A5D9A">
        <w:rPr>
          <w:rFonts w:cstheme="minorHAnsi"/>
          <w:b/>
          <w:bCs/>
        </w:rPr>
        <w:t xml:space="preserve"> </w:t>
      </w:r>
    </w:p>
    <w:p w14:paraId="4E12EED6" w14:textId="77777777" w:rsidR="007241BC" w:rsidRDefault="007241BC" w:rsidP="007241BC">
      <w:pPr>
        <w:pStyle w:val="ListParagraph"/>
        <w:numPr>
          <w:ilvl w:val="0"/>
          <w:numId w:val="40"/>
        </w:numPr>
        <w:rPr>
          <w:rFonts w:asciiTheme="majorBidi" w:hAnsiTheme="majorBidi" w:cstheme="majorBidi"/>
        </w:rPr>
      </w:pPr>
      <w:r w:rsidRPr="007241BC">
        <w:rPr>
          <w:rFonts w:asciiTheme="majorBidi" w:hAnsiTheme="majorBidi" w:cstheme="majorBidi"/>
        </w:rPr>
        <w:t>Implemented predictive analytics to forecast demand for vaccines and pharmaceuticals, reducing production downtime by 15% and ensuring better inventory management.</w:t>
      </w:r>
    </w:p>
    <w:p w14:paraId="16D5523B" w14:textId="77777777" w:rsidR="007241BC" w:rsidRDefault="007241BC" w:rsidP="007241BC">
      <w:pPr>
        <w:pStyle w:val="ListParagraph"/>
        <w:numPr>
          <w:ilvl w:val="0"/>
          <w:numId w:val="40"/>
        </w:numPr>
        <w:rPr>
          <w:rFonts w:asciiTheme="majorBidi" w:hAnsiTheme="majorBidi" w:cstheme="majorBidi"/>
        </w:rPr>
      </w:pPr>
      <w:r w:rsidRPr="007241BC">
        <w:rPr>
          <w:rFonts w:asciiTheme="majorBidi" w:hAnsiTheme="majorBidi" w:cstheme="majorBidi"/>
        </w:rPr>
        <w:t>Utilized advanced data analytics to streamline supply chain processes, optimizing COVID-19 test distribution and improving delivery times by 18%.</w:t>
      </w:r>
    </w:p>
    <w:p w14:paraId="0F921792" w14:textId="77777777" w:rsidR="007241BC" w:rsidRDefault="007241BC" w:rsidP="007241BC">
      <w:pPr>
        <w:pStyle w:val="ListParagraph"/>
        <w:numPr>
          <w:ilvl w:val="0"/>
          <w:numId w:val="40"/>
        </w:numPr>
        <w:rPr>
          <w:rFonts w:asciiTheme="majorBidi" w:hAnsiTheme="majorBidi" w:cstheme="majorBidi"/>
        </w:rPr>
      </w:pPr>
      <w:r w:rsidRPr="007241BC">
        <w:rPr>
          <w:rFonts w:asciiTheme="majorBidi" w:hAnsiTheme="majorBidi" w:cstheme="majorBidi"/>
        </w:rPr>
        <w:t>Created interactive dashboards and reports using Power BI to track key performance metrics for vaccine distribution, providing real-time insights for stakeholders.</w:t>
      </w:r>
    </w:p>
    <w:p w14:paraId="1050384D" w14:textId="77777777" w:rsidR="007241BC" w:rsidRDefault="007241BC" w:rsidP="007241BC">
      <w:pPr>
        <w:pStyle w:val="ListParagraph"/>
        <w:numPr>
          <w:ilvl w:val="0"/>
          <w:numId w:val="40"/>
        </w:numPr>
        <w:rPr>
          <w:rFonts w:asciiTheme="majorBidi" w:hAnsiTheme="majorBidi" w:cstheme="majorBidi"/>
        </w:rPr>
      </w:pPr>
      <w:r w:rsidRPr="007241BC">
        <w:rPr>
          <w:rFonts w:asciiTheme="majorBidi" w:hAnsiTheme="majorBidi" w:cstheme="majorBidi"/>
        </w:rPr>
        <w:t>Analyzed sales and market trends in the pharmaceutical industry, identifying opportunities for growth and helping to optimize marketing strategies, leading to a 12% increase in sales.</w:t>
      </w:r>
    </w:p>
    <w:p w14:paraId="0F5D2989" w14:textId="77777777" w:rsidR="007241BC" w:rsidRDefault="007241BC" w:rsidP="007241BC">
      <w:pPr>
        <w:pStyle w:val="ListParagraph"/>
        <w:numPr>
          <w:ilvl w:val="0"/>
          <w:numId w:val="40"/>
        </w:numPr>
        <w:rPr>
          <w:rFonts w:asciiTheme="majorBidi" w:hAnsiTheme="majorBidi" w:cstheme="majorBidi"/>
        </w:rPr>
      </w:pPr>
      <w:r w:rsidRPr="007241BC">
        <w:rPr>
          <w:rFonts w:asciiTheme="majorBidi" w:hAnsiTheme="majorBidi" w:cstheme="majorBidi"/>
        </w:rPr>
        <w:t>Implemented machine learning algorithms to predict shipment delays, allowing for proactive adjustments and reducing late deliveries by 12%.</w:t>
      </w:r>
    </w:p>
    <w:p w14:paraId="70B1290D" w14:textId="343187DB" w:rsidR="00226807" w:rsidRDefault="00226807" w:rsidP="00312788">
      <w:pPr>
        <w:spacing w:after="0"/>
        <w:rPr>
          <w:rFonts w:cstheme="minorHAnsi"/>
          <w:b/>
          <w:bCs/>
        </w:rPr>
      </w:pPr>
      <w:r w:rsidRPr="0019737F">
        <w:rPr>
          <w:rFonts w:cstheme="minorHAnsi"/>
          <w:b/>
          <w:bCs/>
        </w:rPr>
        <w:t>Data Analyst / United Nations Millennium Project – Washington D.C</w:t>
      </w:r>
      <w:r w:rsidRPr="0019737F">
        <w:rPr>
          <w:rFonts w:cstheme="minorHAnsi"/>
          <w:b/>
          <w:bCs/>
        </w:rPr>
        <w:tab/>
      </w:r>
      <w:r w:rsidRPr="0019737F">
        <w:rPr>
          <w:rFonts w:cstheme="minorHAnsi"/>
          <w:b/>
          <w:bCs/>
        </w:rPr>
        <w:tab/>
      </w:r>
      <w:r w:rsidRPr="0019737F">
        <w:rPr>
          <w:rFonts w:cstheme="minorHAnsi"/>
          <w:b/>
          <w:bCs/>
        </w:rPr>
        <w:tab/>
        <w:t xml:space="preserve">     </w:t>
      </w:r>
      <w:r w:rsidR="00B62B1C">
        <w:rPr>
          <w:rFonts w:cstheme="minorHAnsi"/>
          <w:b/>
          <w:bCs/>
        </w:rPr>
        <w:t xml:space="preserve">        </w:t>
      </w:r>
      <w:r w:rsidRPr="0019737F">
        <w:rPr>
          <w:rFonts w:cstheme="minorHAnsi"/>
          <w:b/>
          <w:bCs/>
        </w:rPr>
        <w:t xml:space="preserve">  </w:t>
      </w:r>
      <w:r w:rsidR="00B62B1C" w:rsidRPr="0019737F">
        <w:rPr>
          <w:rFonts w:cstheme="minorHAnsi"/>
          <w:b/>
          <w:bCs/>
        </w:rPr>
        <w:t xml:space="preserve">Aug </w:t>
      </w:r>
      <w:r w:rsidRPr="0019737F">
        <w:rPr>
          <w:rFonts w:cstheme="minorHAnsi"/>
          <w:b/>
          <w:bCs/>
        </w:rPr>
        <w:t>2018</w:t>
      </w:r>
      <w:r w:rsidR="002531B2">
        <w:rPr>
          <w:rFonts w:cstheme="minorHAnsi"/>
          <w:b/>
          <w:bCs/>
        </w:rPr>
        <w:t xml:space="preserve"> </w:t>
      </w:r>
      <w:r w:rsidRPr="0019737F">
        <w:rPr>
          <w:rFonts w:cstheme="minorHAnsi"/>
          <w:b/>
          <w:bCs/>
        </w:rPr>
        <w:t xml:space="preserve">– </w:t>
      </w:r>
      <w:r w:rsidR="00B62B1C" w:rsidRPr="0019737F">
        <w:rPr>
          <w:rFonts w:cstheme="minorHAnsi"/>
          <w:b/>
          <w:bCs/>
        </w:rPr>
        <w:t xml:space="preserve">Dec </w:t>
      </w:r>
      <w:r w:rsidRPr="0019737F">
        <w:rPr>
          <w:rFonts w:cstheme="minorHAnsi"/>
          <w:b/>
          <w:bCs/>
        </w:rPr>
        <w:t xml:space="preserve">2018 </w:t>
      </w:r>
    </w:p>
    <w:p w14:paraId="2C76B18A" w14:textId="70C53CD4" w:rsidR="00312788" w:rsidRDefault="00312788" w:rsidP="00312788">
      <w:pPr>
        <w:pStyle w:val="Heading1"/>
        <w:spacing w:after="0"/>
        <w:rPr>
          <w:rFonts w:asciiTheme="minorHAnsi" w:hAnsiTheme="minorHAnsi" w:cstheme="minorHAnsi"/>
        </w:rPr>
      </w:pPr>
      <w:r w:rsidRPr="00312788">
        <w:rPr>
          <w:rFonts w:asciiTheme="minorHAnsi" w:hAnsiTheme="minorHAnsi" w:cstheme="minorHAnsi"/>
        </w:rPr>
        <w:t>Projects</w:t>
      </w:r>
    </w:p>
    <w:p w14:paraId="1D3A20EF" w14:textId="77777777" w:rsidR="00DD5E71" w:rsidRPr="00DD5E71" w:rsidRDefault="00DD5E71" w:rsidP="00DD5E71">
      <w:pPr>
        <w:pStyle w:val="ListParagraph"/>
        <w:ind w:left="780"/>
        <w:rPr>
          <w:rFonts w:asciiTheme="majorBidi" w:hAnsiTheme="majorBidi" w:cstheme="majorBidi"/>
        </w:rPr>
      </w:pPr>
    </w:p>
    <w:p w14:paraId="704219B7" w14:textId="23D119DC" w:rsidR="00DD5E71" w:rsidRDefault="00DD5E71" w:rsidP="00DD5E71">
      <w:pPr>
        <w:pStyle w:val="ListParagraph"/>
        <w:numPr>
          <w:ilvl w:val="0"/>
          <w:numId w:val="42"/>
        </w:numPr>
        <w:rPr>
          <w:rFonts w:asciiTheme="majorBidi" w:hAnsiTheme="majorBidi" w:cstheme="majorBidi"/>
        </w:rPr>
      </w:pPr>
      <w:r w:rsidRPr="00DD5E71">
        <w:rPr>
          <w:rFonts w:asciiTheme="majorBidi" w:hAnsiTheme="majorBidi" w:cstheme="majorBidi"/>
          <w:b/>
          <w:bCs/>
        </w:rPr>
        <w:t>Customer Churn in Telcom Company</w:t>
      </w:r>
      <w:r w:rsidRPr="00BC275E">
        <w:rPr>
          <w:rFonts w:asciiTheme="majorBidi" w:hAnsiTheme="majorBidi" w:cstheme="majorBidi"/>
          <w:b/>
          <w:bCs/>
        </w:rPr>
        <w:t>:</w:t>
      </w:r>
      <w:r w:rsidRPr="00DD5E71">
        <w:rPr>
          <w:rFonts w:asciiTheme="majorBidi" w:hAnsiTheme="majorBidi" w:cstheme="majorBidi"/>
        </w:rPr>
        <w:t xml:space="preserve"> Implemented various machine learning algorithms, including logistic regression, decision trees, and random forests, to predict customer churn for a telecom company.</w:t>
      </w:r>
    </w:p>
    <w:p w14:paraId="1C36FD76" w14:textId="44521E2C" w:rsidR="00DD5E71" w:rsidRPr="00DD5E71" w:rsidRDefault="00DD5E71" w:rsidP="00DD5E71">
      <w:pPr>
        <w:pStyle w:val="ListParagraph"/>
        <w:numPr>
          <w:ilvl w:val="0"/>
          <w:numId w:val="42"/>
        </w:numPr>
        <w:rPr>
          <w:rFonts w:asciiTheme="majorBidi" w:hAnsiTheme="majorBidi" w:cstheme="majorBidi"/>
        </w:rPr>
      </w:pPr>
      <w:r w:rsidRPr="00BC275E">
        <w:rPr>
          <w:rFonts w:asciiTheme="majorBidi" w:hAnsiTheme="majorBidi" w:cstheme="majorBidi"/>
          <w:b/>
          <w:bCs/>
        </w:rPr>
        <w:t>Amazon Fine Food Reviews:</w:t>
      </w:r>
      <w:r w:rsidRPr="00DD5E71">
        <w:rPr>
          <w:rFonts w:asciiTheme="majorBidi" w:hAnsiTheme="majorBidi" w:cstheme="majorBidi"/>
        </w:rPr>
        <w:t xml:space="preserve"> Developed and implemented an NLP model to analyze Amazon Fine Food Reviews, focusing on detecting and </w:t>
      </w:r>
      <w:r w:rsidRPr="00DD5E71">
        <w:rPr>
          <w:rFonts w:asciiTheme="majorBidi" w:hAnsiTheme="majorBidi" w:cstheme="majorBidi"/>
        </w:rPr>
        <w:t>predicting</w:t>
      </w:r>
      <w:r w:rsidRPr="00DD5E71">
        <w:rPr>
          <w:rFonts w:asciiTheme="majorBidi" w:hAnsiTheme="majorBidi" w:cstheme="majorBidi"/>
        </w:rPr>
        <w:t xml:space="preserve"> fake reviews.</w:t>
      </w:r>
    </w:p>
    <w:p w14:paraId="38360250" w14:textId="7C987983" w:rsidR="00547DA4" w:rsidRPr="008124F3" w:rsidRDefault="00547DA4" w:rsidP="00547DA4">
      <w:pPr>
        <w:pStyle w:val="Heading1"/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Education</w:t>
      </w:r>
    </w:p>
    <w:p w14:paraId="1028E6B9" w14:textId="77777777" w:rsidR="00547DA4" w:rsidRDefault="00547DA4" w:rsidP="00742447">
      <w:pPr>
        <w:pStyle w:val="ListParagraph"/>
        <w:rPr>
          <w:rFonts w:cs="Calibri"/>
          <w:b/>
          <w:bCs/>
          <w:sz w:val="4"/>
          <w:szCs w:val="4"/>
        </w:rPr>
      </w:pPr>
    </w:p>
    <w:p w14:paraId="739B0AD3" w14:textId="77777777" w:rsidR="00547DA4" w:rsidRDefault="00547DA4" w:rsidP="00742447">
      <w:pPr>
        <w:pStyle w:val="ListParagraph"/>
        <w:rPr>
          <w:rFonts w:cs="Calibri"/>
          <w:b/>
          <w:bCs/>
          <w:sz w:val="4"/>
          <w:szCs w:val="4"/>
        </w:rPr>
      </w:pPr>
    </w:p>
    <w:p w14:paraId="46BDF3BA" w14:textId="77777777" w:rsidR="00547DA4" w:rsidRDefault="00547DA4" w:rsidP="00742447">
      <w:pPr>
        <w:pStyle w:val="ListParagraph"/>
        <w:rPr>
          <w:rFonts w:cs="Calibri"/>
          <w:b/>
          <w:bCs/>
          <w:sz w:val="4"/>
          <w:szCs w:val="4"/>
        </w:rPr>
      </w:pPr>
    </w:p>
    <w:p w14:paraId="5B816DCB" w14:textId="578D7528" w:rsidR="00CD7171" w:rsidRDefault="00CD7171" w:rsidP="00CD7171">
      <w:pPr>
        <w:pStyle w:val="ListParagraph"/>
        <w:rPr>
          <w:rFonts w:cs="Calibri"/>
          <w:b/>
          <w:bCs/>
        </w:rPr>
      </w:pPr>
      <w:r>
        <w:rPr>
          <w:rFonts w:cs="Calibri"/>
          <w:b/>
          <w:bCs/>
        </w:rPr>
        <w:t>Data Science Certificate 2024</w:t>
      </w:r>
    </w:p>
    <w:p w14:paraId="391B9927" w14:textId="72CF49ED" w:rsidR="00CD7171" w:rsidRDefault="00CD7171" w:rsidP="00CD7171">
      <w:pPr>
        <w:pStyle w:val="ListParagraph"/>
        <w:rPr>
          <w:rFonts w:cs="Calibri"/>
          <w:b/>
          <w:bCs/>
        </w:rPr>
      </w:pPr>
      <w:r w:rsidRPr="00CD7171">
        <w:rPr>
          <w:rFonts w:cs="Calibri"/>
        </w:rPr>
        <w:t>Springboard</w:t>
      </w:r>
    </w:p>
    <w:p w14:paraId="719A0CF8" w14:textId="77777777" w:rsidR="00493A07" w:rsidRPr="008124F3" w:rsidRDefault="00493A07" w:rsidP="00493A07">
      <w:pPr>
        <w:pStyle w:val="ListParagraph"/>
        <w:ind w:left="360" w:firstLine="348"/>
        <w:rPr>
          <w:rFonts w:cstheme="minorHAnsi"/>
          <w:b/>
          <w:bCs/>
        </w:rPr>
      </w:pPr>
      <w:r w:rsidRPr="008124F3">
        <w:rPr>
          <w:rFonts w:cstheme="minorHAnsi"/>
          <w:b/>
          <w:bCs/>
        </w:rPr>
        <w:t>Master of Information Technology in e-Commerce 2008</w:t>
      </w:r>
    </w:p>
    <w:p w14:paraId="3DF076DC" w14:textId="77777777" w:rsidR="00493A07" w:rsidRDefault="00493A07" w:rsidP="00493A07">
      <w:pPr>
        <w:pStyle w:val="ListParagraph"/>
        <w:rPr>
          <w:rFonts w:cs="Calibri"/>
        </w:rPr>
      </w:pPr>
      <w:r>
        <w:rPr>
          <w:rFonts w:cs="Calibri"/>
        </w:rPr>
        <w:t xml:space="preserve">Shiraz University </w:t>
      </w:r>
    </w:p>
    <w:p w14:paraId="2CF926EF" w14:textId="77777777" w:rsidR="00CD7171" w:rsidRPr="009E30D1" w:rsidRDefault="00CD7171" w:rsidP="00CD7171">
      <w:pPr>
        <w:pStyle w:val="ListParagraph"/>
        <w:rPr>
          <w:rFonts w:cs="Calibri"/>
        </w:rPr>
      </w:pPr>
      <w:r w:rsidRPr="009E30D1">
        <w:rPr>
          <w:rFonts w:cs="Calibri"/>
          <w:b/>
          <w:bCs/>
        </w:rPr>
        <w:t xml:space="preserve">Bachelor of Computer Engineering in Software Engineering </w:t>
      </w:r>
      <w:r>
        <w:rPr>
          <w:rFonts w:cs="Calibri"/>
          <w:b/>
          <w:bCs/>
        </w:rPr>
        <w:t>2000</w:t>
      </w:r>
    </w:p>
    <w:p w14:paraId="398E8E62" w14:textId="1D5C54AE" w:rsidR="00CD7171" w:rsidRPr="009E30D1" w:rsidRDefault="00CD7171" w:rsidP="00DD5E71">
      <w:pPr>
        <w:pStyle w:val="ListParagraph"/>
        <w:rPr>
          <w:rFonts w:cs="Calibri"/>
          <w:b/>
          <w:bCs/>
        </w:rPr>
      </w:pPr>
      <w:r w:rsidRPr="009E30D1">
        <w:rPr>
          <w:rFonts w:cs="Calibri"/>
        </w:rPr>
        <w:t xml:space="preserve">Azad University </w:t>
      </w:r>
    </w:p>
    <w:p w14:paraId="78444227" w14:textId="77777777" w:rsidR="00FC5CE7" w:rsidRPr="009E30D1" w:rsidRDefault="00FC5CE7" w:rsidP="00FC5CE7">
      <w:pPr>
        <w:pStyle w:val="ListParagraph"/>
        <w:ind w:left="360"/>
        <w:rPr>
          <w:rFonts w:cs="Calibri"/>
          <w:sz w:val="2"/>
          <w:szCs w:val="2"/>
        </w:rPr>
      </w:pPr>
    </w:p>
    <w:sectPr w:rsidR="00FC5CE7" w:rsidRPr="009E30D1" w:rsidSect="008061D9">
      <w:footerReference w:type="default" r:id="rId13"/>
      <w:pgSz w:w="12240" w:h="15840"/>
      <w:pgMar w:top="720" w:right="720" w:bottom="720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D26614" w14:textId="77777777" w:rsidR="00486AA6" w:rsidRDefault="00486AA6" w:rsidP="00855982">
      <w:pPr>
        <w:spacing w:after="0" w:line="240" w:lineRule="auto"/>
      </w:pPr>
      <w:r>
        <w:separator/>
      </w:r>
    </w:p>
  </w:endnote>
  <w:endnote w:type="continuationSeparator" w:id="0">
    <w:p w14:paraId="09FEBA2F" w14:textId="77777777" w:rsidR="00486AA6" w:rsidRDefault="00486AA6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3F8884" w14:textId="7B67772E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4CC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1DA168" w14:textId="77777777" w:rsidR="00486AA6" w:rsidRDefault="00486AA6" w:rsidP="00855982">
      <w:pPr>
        <w:spacing w:after="0" w:line="240" w:lineRule="auto"/>
      </w:pPr>
      <w:r>
        <w:separator/>
      </w:r>
    </w:p>
  </w:footnote>
  <w:footnote w:type="continuationSeparator" w:id="0">
    <w:p w14:paraId="38B7E81A" w14:textId="77777777" w:rsidR="00486AA6" w:rsidRDefault="00486AA6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402"/>
    <w:multiLevelType w:val="multilevel"/>
    <w:tmpl w:val="00000885"/>
    <w:lvl w:ilvl="0">
      <w:numFmt w:val="bullet"/>
      <w:lvlText w:val=""/>
      <w:lvlJc w:val="left"/>
      <w:pPr>
        <w:ind w:left="802" w:hanging="351"/>
      </w:pPr>
      <w:rPr>
        <w:rFonts w:ascii="Symbol" w:hAnsi="Symbol"/>
        <w:b w:val="0"/>
        <w:w w:val="102"/>
        <w:sz w:val="21"/>
      </w:rPr>
    </w:lvl>
    <w:lvl w:ilvl="1">
      <w:numFmt w:val="bullet"/>
      <w:lvlText w:val=""/>
      <w:lvlJc w:val="left"/>
      <w:pPr>
        <w:ind w:left="1152" w:hanging="351"/>
      </w:pPr>
      <w:rPr>
        <w:rFonts w:ascii="Symbol" w:hAnsi="Symbol"/>
        <w:b w:val="0"/>
        <w:w w:val="102"/>
        <w:sz w:val="21"/>
      </w:rPr>
    </w:lvl>
    <w:lvl w:ilvl="2">
      <w:numFmt w:val="bullet"/>
      <w:lvlText w:val="•"/>
      <w:lvlJc w:val="left"/>
      <w:pPr>
        <w:ind w:left="2202" w:hanging="351"/>
      </w:pPr>
    </w:lvl>
    <w:lvl w:ilvl="3">
      <w:numFmt w:val="bullet"/>
      <w:lvlText w:val="•"/>
      <w:lvlJc w:val="left"/>
      <w:pPr>
        <w:ind w:left="3252" w:hanging="351"/>
      </w:pPr>
    </w:lvl>
    <w:lvl w:ilvl="4">
      <w:numFmt w:val="bullet"/>
      <w:lvlText w:val="•"/>
      <w:lvlJc w:val="left"/>
      <w:pPr>
        <w:ind w:left="4302" w:hanging="351"/>
      </w:pPr>
    </w:lvl>
    <w:lvl w:ilvl="5">
      <w:numFmt w:val="bullet"/>
      <w:lvlText w:val="•"/>
      <w:lvlJc w:val="left"/>
      <w:pPr>
        <w:ind w:left="5353" w:hanging="351"/>
      </w:pPr>
    </w:lvl>
    <w:lvl w:ilvl="6">
      <w:numFmt w:val="bullet"/>
      <w:lvlText w:val="•"/>
      <w:lvlJc w:val="left"/>
      <w:pPr>
        <w:ind w:left="6403" w:hanging="351"/>
      </w:pPr>
    </w:lvl>
    <w:lvl w:ilvl="7">
      <w:numFmt w:val="bullet"/>
      <w:lvlText w:val="•"/>
      <w:lvlJc w:val="left"/>
      <w:pPr>
        <w:ind w:left="7453" w:hanging="351"/>
      </w:pPr>
    </w:lvl>
    <w:lvl w:ilvl="8">
      <w:numFmt w:val="bullet"/>
      <w:lvlText w:val="•"/>
      <w:lvlJc w:val="left"/>
      <w:pPr>
        <w:ind w:left="8503" w:hanging="351"/>
      </w:pPr>
    </w:lvl>
  </w:abstractNum>
  <w:abstractNum w:abstractNumId="11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0D2015F"/>
    <w:multiLevelType w:val="hybridMultilevel"/>
    <w:tmpl w:val="A0D6C0A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04830CB"/>
    <w:multiLevelType w:val="hybridMultilevel"/>
    <w:tmpl w:val="11402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7A27AE"/>
    <w:multiLevelType w:val="hybridMultilevel"/>
    <w:tmpl w:val="FCE47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425958"/>
    <w:multiLevelType w:val="hybridMultilevel"/>
    <w:tmpl w:val="BB40F8F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35FF469D"/>
    <w:multiLevelType w:val="hybridMultilevel"/>
    <w:tmpl w:val="8A763B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6F37395"/>
    <w:multiLevelType w:val="hybridMultilevel"/>
    <w:tmpl w:val="E8C20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96603D"/>
    <w:multiLevelType w:val="hybridMultilevel"/>
    <w:tmpl w:val="80F26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86754A"/>
    <w:multiLevelType w:val="hybridMultilevel"/>
    <w:tmpl w:val="C0DEA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D47822"/>
    <w:multiLevelType w:val="hybridMultilevel"/>
    <w:tmpl w:val="1A9E5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3D2FE4"/>
    <w:multiLevelType w:val="hybridMultilevel"/>
    <w:tmpl w:val="0F9065E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645089226">
    <w:abstractNumId w:val="16"/>
  </w:num>
  <w:num w:numId="2" w16cid:durableId="21582070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45768073">
    <w:abstractNumId w:val="16"/>
  </w:num>
  <w:num w:numId="4" w16cid:durableId="2075853535">
    <w:abstractNumId w:val="16"/>
  </w:num>
  <w:num w:numId="5" w16cid:durableId="1853493388">
    <w:abstractNumId w:val="16"/>
  </w:num>
  <w:num w:numId="6" w16cid:durableId="1343316144">
    <w:abstractNumId w:val="16"/>
  </w:num>
  <w:num w:numId="7" w16cid:durableId="1758673341">
    <w:abstractNumId w:val="16"/>
  </w:num>
  <w:num w:numId="8" w16cid:durableId="792792984">
    <w:abstractNumId w:val="16"/>
  </w:num>
  <w:num w:numId="9" w16cid:durableId="1112751358">
    <w:abstractNumId w:val="16"/>
  </w:num>
  <w:num w:numId="10" w16cid:durableId="905412526">
    <w:abstractNumId w:val="16"/>
  </w:num>
  <w:num w:numId="11" w16cid:durableId="1483304523">
    <w:abstractNumId w:val="16"/>
  </w:num>
  <w:num w:numId="12" w16cid:durableId="1728720997">
    <w:abstractNumId w:val="16"/>
  </w:num>
  <w:num w:numId="13" w16cid:durableId="1719471971">
    <w:abstractNumId w:val="11"/>
  </w:num>
  <w:num w:numId="14" w16cid:durableId="73280602">
    <w:abstractNumId w:val="23"/>
  </w:num>
  <w:num w:numId="15" w16cid:durableId="1217398266">
    <w:abstractNumId w:val="12"/>
  </w:num>
  <w:num w:numId="16" w16cid:durableId="715083320">
    <w:abstractNumId w:val="13"/>
  </w:num>
  <w:num w:numId="17" w16cid:durableId="1119762510">
    <w:abstractNumId w:val="9"/>
  </w:num>
  <w:num w:numId="18" w16cid:durableId="1946694348">
    <w:abstractNumId w:val="7"/>
  </w:num>
  <w:num w:numId="19" w16cid:durableId="32268241">
    <w:abstractNumId w:val="6"/>
  </w:num>
  <w:num w:numId="20" w16cid:durableId="977491388">
    <w:abstractNumId w:val="5"/>
  </w:num>
  <w:num w:numId="21" w16cid:durableId="662510831">
    <w:abstractNumId w:val="4"/>
  </w:num>
  <w:num w:numId="22" w16cid:durableId="1988589778">
    <w:abstractNumId w:val="8"/>
  </w:num>
  <w:num w:numId="23" w16cid:durableId="1481925733">
    <w:abstractNumId w:val="3"/>
  </w:num>
  <w:num w:numId="24" w16cid:durableId="553278468">
    <w:abstractNumId w:val="2"/>
  </w:num>
  <w:num w:numId="25" w16cid:durableId="116149225">
    <w:abstractNumId w:val="1"/>
  </w:num>
  <w:num w:numId="26" w16cid:durableId="299921017">
    <w:abstractNumId w:val="0"/>
  </w:num>
  <w:num w:numId="27" w16cid:durableId="1999533039">
    <w:abstractNumId w:val="14"/>
  </w:num>
  <w:num w:numId="28" w16cid:durableId="725953226">
    <w:abstractNumId w:val="17"/>
  </w:num>
  <w:num w:numId="29" w16cid:durableId="138115712">
    <w:abstractNumId w:val="22"/>
  </w:num>
  <w:num w:numId="30" w16cid:durableId="292446300">
    <w:abstractNumId w:val="26"/>
  </w:num>
  <w:num w:numId="31" w16cid:durableId="1853949718">
    <w:abstractNumId w:val="24"/>
  </w:num>
  <w:num w:numId="32" w16cid:durableId="1813525426">
    <w:abstractNumId w:val="19"/>
  </w:num>
  <w:num w:numId="33" w16cid:durableId="1777291940">
    <w:abstractNumId w:val="21"/>
  </w:num>
  <w:num w:numId="34" w16cid:durableId="1342391305">
    <w:abstractNumId w:val="18"/>
  </w:num>
  <w:num w:numId="35" w16cid:durableId="474684673">
    <w:abstractNumId w:val="10"/>
  </w:num>
  <w:num w:numId="36" w16cid:durableId="79104060">
    <w:abstractNumId w:val="27"/>
  </w:num>
  <w:num w:numId="37" w16cid:durableId="535699834">
    <w:abstractNumId w:val="27"/>
  </w:num>
  <w:num w:numId="38" w16cid:durableId="302003152">
    <w:abstractNumId w:val="18"/>
  </w:num>
  <w:num w:numId="39" w16cid:durableId="1204171384">
    <w:abstractNumId w:val="25"/>
  </w:num>
  <w:num w:numId="40" w16cid:durableId="89014279">
    <w:abstractNumId w:val="28"/>
  </w:num>
  <w:num w:numId="41" w16cid:durableId="1925988160">
    <w:abstractNumId w:val="20"/>
  </w:num>
  <w:num w:numId="42" w16cid:durableId="59455988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Y0sDA0NzYysDAxNTBW0lEKTi0uzszPAykwqwUAdRoQ6ywAAAA="/>
  </w:docVars>
  <w:rsids>
    <w:rsidRoot w:val="00600FD5"/>
    <w:rsid w:val="00003E3A"/>
    <w:rsid w:val="0000587A"/>
    <w:rsid w:val="00010E40"/>
    <w:rsid w:val="000147B2"/>
    <w:rsid w:val="00024CCD"/>
    <w:rsid w:val="00037EA2"/>
    <w:rsid w:val="00041645"/>
    <w:rsid w:val="00054E16"/>
    <w:rsid w:val="00062F84"/>
    <w:rsid w:val="0007139F"/>
    <w:rsid w:val="000826E4"/>
    <w:rsid w:val="00091A09"/>
    <w:rsid w:val="000A00D9"/>
    <w:rsid w:val="000A337E"/>
    <w:rsid w:val="000B3A9F"/>
    <w:rsid w:val="000B58EC"/>
    <w:rsid w:val="000C18D8"/>
    <w:rsid w:val="000C351C"/>
    <w:rsid w:val="000C6F91"/>
    <w:rsid w:val="000D3248"/>
    <w:rsid w:val="000D7313"/>
    <w:rsid w:val="000F63AA"/>
    <w:rsid w:val="00100196"/>
    <w:rsid w:val="00100AEE"/>
    <w:rsid w:val="001014B6"/>
    <w:rsid w:val="0010383A"/>
    <w:rsid w:val="00104478"/>
    <w:rsid w:val="0011196E"/>
    <w:rsid w:val="001160B2"/>
    <w:rsid w:val="00125393"/>
    <w:rsid w:val="001266E4"/>
    <w:rsid w:val="00140344"/>
    <w:rsid w:val="00147C99"/>
    <w:rsid w:val="00150437"/>
    <w:rsid w:val="0015327D"/>
    <w:rsid w:val="001536FE"/>
    <w:rsid w:val="00160EAE"/>
    <w:rsid w:val="00163FE3"/>
    <w:rsid w:val="00173047"/>
    <w:rsid w:val="0017346E"/>
    <w:rsid w:val="00176A0A"/>
    <w:rsid w:val="0018366E"/>
    <w:rsid w:val="00186280"/>
    <w:rsid w:val="001946E2"/>
    <w:rsid w:val="001B0855"/>
    <w:rsid w:val="001B49BB"/>
    <w:rsid w:val="001C4651"/>
    <w:rsid w:val="001C7A5D"/>
    <w:rsid w:val="001D4362"/>
    <w:rsid w:val="001D4CB8"/>
    <w:rsid w:val="001F003A"/>
    <w:rsid w:val="001F0958"/>
    <w:rsid w:val="001F2421"/>
    <w:rsid w:val="001F7E7E"/>
    <w:rsid w:val="002008CC"/>
    <w:rsid w:val="00202765"/>
    <w:rsid w:val="00206382"/>
    <w:rsid w:val="00213CCA"/>
    <w:rsid w:val="0021584E"/>
    <w:rsid w:val="00216154"/>
    <w:rsid w:val="00220F1E"/>
    <w:rsid w:val="00223E6F"/>
    <w:rsid w:val="00225E5B"/>
    <w:rsid w:val="00226807"/>
    <w:rsid w:val="00242B6A"/>
    <w:rsid w:val="00245B53"/>
    <w:rsid w:val="002510F4"/>
    <w:rsid w:val="0025137C"/>
    <w:rsid w:val="002531B2"/>
    <w:rsid w:val="00253532"/>
    <w:rsid w:val="0026242A"/>
    <w:rsid w:val="002733DF"/>
    <w:rsid w:val="00274608"/>
    <w:rsid w:val="00275ACB"/>
    <w:rsid w:val="00280DDD"/>
    <w:rsid w:val="00281D36"/>
    <w:rsid w:val="00283521"/>
    <w:rsid w:val="00283CB1"/>
    <w:rsid w:val="002847EC"/>
    <w:rsid w:val="0028742A"/>
    <w:rsid w:val="00295AAE"/>
    <w:rsid w:val="002A1226"/>
    <w:rsid w:val="002A52CA"/>
    <w:rsid w:val="002B095B"/>
    <w:rsid w:val="002B5907"/>
    <w:rsid w:val="002C43FB"/>
    <w:rsid w:val="002C7EA5"/>
    <w:rsid w:val="002D41D1"/>
    <w:rsid w:val="002E1877"/>
    <w:rsid w:val="002E2DA6"/>
    <w:rsid w:val="002E6B05"/>
    <w:rsid w:val="002F2C8F"/>
    <w:rsid w:val="00303621"/>
    <w:rsid w:val="00311121"/>
    <w:rsid w:val="00312788"/>
    <w:rsid w:val="00325BB2"/>
    <w:rsid w:val="00327705"/>
    <w:rsid w:val="003320B9"/>
    <w:rsid w:val="00336964"/>
    <w:rsid w:val="0034245A"/>
    <w:rsid w:val="00357450"/>
    <w:rsid w:val="00366895"/>
    <w:rsid w:val="00372CF5"/>
    <w:rsid w:val="00373B3C"/>
    <w:rsid w:val="00375150"/>
    <w:rsid w:val="0038238B"/>
    <w:rsid w:val="003831A4"/>
    <w:rsid w:val="003957AC"/>
    <w:rsid w:val="00396528"/>
    <w:rsid w:val="003A0CED"/>
    <w:rsid w:val="003A170C"/>
    <w:rsid w:val="003C0011"/>
    <w:rsid w:val="003C4B19"/>
    <w:rsid w:val="003C6603"/>
    <w:rsid w:val="003D52BE"/>
    <w:rsid w:val="003F14C6"/>
    <w:rsid w:val="003F330C"/>
    <w:rsid w:val="00401B57"/>
    <w:rsid w:val="00402AB8"/>
    <w:rsid w:val="00402BBF"/>
    <w:rsid w:val="00403302"/>
    <w:rsid w:val="00405163"/>
    <w:rsid w:val="00410FEF"/>
    <w:rsid w:val="004229AA"/>
    <w:rsid w:val="00435665"/>
    <w:rsid w:val="004431C4"/>
    <w:rsid w:val="00446202"/>
    <w:rsid w:val="004474A8"/>
    <w:rsid w:val="00461CC9"/>
    <w:rsid w:val="00461F7C"/>
    <w:rsid w:val="004653CB"/>
    <w:rsid w:val="004709EF"/>
    <w:rsid w:val="00473491"/>
    <w:rsid w:val="004836F1"/>
    <w:rsid w:val="00486AA6"/>
    <w:rsid w:val="00490E8C"/>
    <w:rsid w:val="00493A07"/>
    <w:rsid w:val="004A2D16"/>
    <w:rsid w:val="004A507F"/>
    <w:rsid w:val="004A6B2C"/>
    <w:rsid w:val="004A6F7A"/>
    <w:rsid w:val="004A743F"/>
    <w:rsid w:val="004B1325"/>
    <w:rsid w:val="004B46DC"/>
    <w:rsid w:val="004B74DE"/>
    <w:rsid w:val="004C0DD4"/>
    <w:rsid w:val="004C103C"/>
    <w:rsid w:val="004C40FF"/>
    <w:rsid w:val="004D29B5"/>
    <w:rsid w:val="004E26FB"/>
    <w:rsid w:val="004E371B"/>
    <w:rsid w:val="004E5A4E"/>
    <w:rsid w:val="004E67B7"/>
    <w:rsid w:val="00502EEF"/>
    <w:rsid w:val="00504F53"/>
    <w:rsid w:val="0050531E"/>
    <w:rsid w:val="00505DB4"/>
    <w:rsid w:val="005205CB"/>
    <w:rsid w:val="00521CB8"/>
    <w:rsid w:val="00534BAD"/>
    <w:rsid w:val="00535393"/>
    <w:rsid w:val="0053651D"/>
    <w:rsid w:val="0054428E"/>
    <w:rsid w:val="00547DA4"/>
    <w:rsid w:val="00553F42"/>
    <w:rsid w:val="00561429"/>
    <w:rsid w:val="005647E6"/>
    <w:rsid w:val="005658F0"/>
    <w:rsid w:val="00571E5C"/>
    <w:rsid w:val="00590610"/>
    <w:rsid w:val="005930D9"/>
    <w:rsid w:val="005972D6"/>
    <w:rsid w:val="00597C18"/>
    <w:rsid w:val="005B2CB2"/>
    <w:rsid w:val="005B2EBA"/>
    <w:rsid w:val="005B301C"/>
    <w:rsid w:val="005C4097"/>
    <w:rsid w:val="005C5F76"/>
    <w:rsid w:val="005E1F7A"/>
    <w:rsid w:val="005E5BDE"/>
    <w:rsid w:val="005E60BA"/>
    <w:rsid w:val="005F31A6"/>
    <w:rsid w:val="00600FD5"/>
    <w:rsid w:val="00602754"/>
    <w:rsid w:val="00604C27"/>
    <w:rsid w:val="0060680A"/>
    <w:rsid w:val="00606964"/>
    <w:rsid w:val="00610E8C"/>
    <w:rsid w:val="00611422"/>
    <w:rsid w:val="00623BDE"/>
    <w:rsid w:val="006324E1"/>
    <w:rsid w:val="00632C5E"/>
    <w:rsid w:val="00634547"/>
    <w:rsid w:val="00642C8C"/>
    <w:rsid w:val="00646366"/>
    <w:rsid w:val="006526BE"/>
    <w:rsid w:val="00654E62"/>
    <w:rsid w:val="00661B12"/>
    <w:rsid w:val="006628FB"/>
    <w:rsid w:val="00667CD2"/>
    <w:rsid w:val="00674502"/>
    <w:rsid w:val="00677F04"/>
    <w:rsid w:val="006849C5"/>
    <w:rsid w:val="0069084C"/>
    <w:rsid w:val="00692E7C"/>
    <w:rsid w:val="00695449"/>
    <w:rsid w:val="00696A01"/>
    <w:rsid w:val="006A1095"/>
    <w:rsid w:val="006B4557"/>
    <w:rsid w:val="006B4C04"/>
    <w:rsid w:val="006B5A38"/>
    <w:rsid w:val="006E0389"/>
    <w:rsid w:val="006E1BF1"/>
    <w:rsid w:val="006E2419"/>
    <w:rsid w:val="006E280D"/>
    <w:rsid w:val="00710237"/>
    <w:rsid w:val="007131D7"/>
    <w:rsid w:val="007136DE"/>
    <w:rsid w:val="00715E3D"/>
    <w:rsid w:val="0071650A"/>
    <w:rsid w:val="007241BC"/>
    <w:rsid w:val="007246B4"/>
    <w:rsid w:val="00732973"/>
    <w:rsid w:val="00734206"/>
    <w:rsid w:val="00734E0A"/>
    <w:rsid w:val="00734E58"/>
    <w:rsid w:val="0074025F"/>
    <w:rsid w:val="007410B0"/>
    <w:rsid w:val="00742447"/>
    <w:rsid w:val="00751292"/>
    <w:rsid w:val="00754549"/>
    <w:rsid w:val="00761690"/>
    <w:rsid w:val="007616AB"/>
    <w:rsid w:val="00763904"/>
    <w:rsid w:val="00771A89"/>
    <w:rsid w:val="00775E3C"/>
    <w:rsid w:val="00777D5E"/>
    <w:rsid w:val="00781E78"/>
    <w:rsid w:val="007833A7"/>
    <w:rsid w:val="0078432F"/>
    <w:rsid w:val="0079254E"/>
    <w:rsid w:val="007975F9"/>
    <w:rsid w:val="007A6089"/>
    <w:rsid w:val="007A6E39"/>
    <w:rsid w:val="007B76D7"/>
    <w:rsid w:val="007C367D"/>
    <w:rsid w:val="007C6834"/>
    <w:rsid w:val="007D09E9"/>
    <w:rsid w:val="007D3DF4"/>
    <w:rsid w:val="007D6CAA"/>
    <w:rsid w:val="007D7829"/>
    <w:rsid w:val="007E48A0"/>
    <w:rsid w:val="007E5B10"/>
    <w:rsid w:val="007F60CA"/>
    <w:rsid w:val="008061D9"/>
    <w:rsid w:val="00807474"/>
    <w:rsid w:val="008125E7"/>
    <w:rsid w:val="00816349"/>
    <w:rsid w:val="008204A8"/>
    <w:rsid w:val="008216DF"/>
    <w:rsid w:val="008275E1"/>
    <w:rsid w:val="00832C91"/>
    <w:rsid w:val="00837A90"/>
    <w:rsid w:val="0084232E"/>
    <w:rsid w:val="00852202"/>
    <w:rsid w:val="008529FB"/>
    <w:rsid w:val="00855982"/>
    <w:rsid w:val="00861813"/>
    <w:rsid w:val="008623B9"/>
    <w:rsid w:val="008716E6"/>
    <w:rsid w:val="00871823"/>
    <w:rsid w:val="00875542"/>
    <w:rsid w:val="00877612"/>
    <w:rsid w:val="00880C99"/>
    <w:rsid w:val="008907F8"/>
    <w:rsid w:val="00891DD4"/>
    <w:rsid w:val="008B0941"/>
    <w:rsid w:val="008B13EC"/>
    <w:rsid w:val="008B6972"/>
    <w:rsid w:val="008B7395"/>
    <w:rsid w:val="008B7669"/>
    <w:rsid w:val="008C0448"/>
    <w:rsid w:val="008C411B"/>
    <w:rsid w:val="008C5363"/>
    <w:rsid w:val="008E24EF"/>
    <w:rsid w:val="008E5413"/>
    <w:rsid w:val="008E5920"/>
    <w:rsid w:val="008F3C1A"/>
    <w:rsid w:val="008F5B1F"/>
    <w:rsid w:val="008F6D0B"/>
    <w:rsid w:val="008F73CF"/>
    <w:rsid w:val="0090455B"/>
    <w:rsid w:val="00913A09"/>
    <w:rsid w:val="00916C65"/>
    <w:rsid w:val="00922D16"/>
    <w:rsid w:val="00924BFD"/>
    <w:rsid w:val="00932668"/>
    <w:rsid w:val="009335D7"/>
    <w:rsid w:val="00934C6A"/>
    <w:rsid w:val="009456DA"/>
    <w:rsid w:val="00946696"/>
    <w:rsid w:val="00947CC3"/>
    <w:rsid w:val="00952211"/>
    <w:rsid w:val="009539EC"/>
    <w:rsid w:val="009557BC"/>
    <w:rsid w:val="00956679"/>
    <w:rsid w:val="00961574"/>
    <w:rsid w:val="0096248D"/>
    <w:rsid w:val="00963679"/>
    <w:rsid w:val="0096478D"/>
    <w:rsid w:val="00964ADD"/>
    <w:rsid w:val="00967E56"/>
    <w:rsid w:val="0097783C"/>
    <w:rsid w:val="00977BF1"/>
    <w:rsid w:val="00980D7C"/>
    <w:rsid w:val="00987E2C"/>
    <w:rsid w:val="009A534F"/>
    <w:rsid w:val="009A5D9A"/>
    <w:rsid w:val="009A7508"/>
    <w:rsid w:val="009A77CF"/>
    <w:rsid w:val="009B2DA7"/>
    <w:rsid w:val="009B3E8B"/>
    <w:rsid w:val="009D0358"/>
    <w:rsid w:val="009D69E1"/>
    <w:rsid w:val="009E3D8F"/>
    <w:rsid w:val="009E602C"/>
    <w:rsid w:val="009E7BC9"/>
    <w:rsid w:val="00A050EC"/>
    <w:rsid w:val="00A10484"/>
    <w:rsid w:val="00A11315"/>
    <w:rsid w:val="00A20A99"/>
    <w:rsid w:val="00A25973"/>
    <w:rsid w:val="00A30877"/>
    <w:rsid w:val="00A47A1B"/>
    <w:rsid w:val="00A71E59"/>
    <w:rsid w:val="00A7246E"/>
    <w:rsid w:val="00A757D2"/>
    <w:rsid w:val="00A7668C"/>
    <w:rsid w:val="00A83EEF"/>
    <w:rsid w:val="00A87B51"/>
    <w:rsid w:val="00AA3E1F"/>
    <w:rsid w:val="00AA6808"/>
    <w:rsid w:val="00AB327F"/>
    <w:rsid w:val="00AB380F"/>
    <w:rsid w:val="00AC1808"/>
    <w:rsid w:val="00AC4F09"/>
    <w:rsid w:val="00AD3C34"/>
    <w:rsid w:val="00AD415D"/>
    <w:rsid w:val="00AE0500"/>
    <w:rsid w:val="00AE6210"/>
    <w:rsid w:val="00AF67AB"/>
    <w:rsid w:val="00B026BF"/>
    <w:rsid w:val="00B07D9D"/>
    <w:rsid w:val="00B10CE3"/>
    <w:rsid w:val="00B12ADE"/>
    <w:rsid w:val="00B12C17"/>
    <w:rsid w:val="00B23268"/>
    <w:rsid w:val="00B43C76"/>
    <w:rsid w:val="00B44EE6"/>
    <w:rsid w:val="00B56A19"/>
    <w:rsid w:val="00B62B1C"/>
    <w:rsid w:val="00B62DC4"/>
    <w:rsid w:val="00B73519"/>
    <w:rsid w:val="00B75583"/>
    <w:rsid w:val="00B85FE5"/>
    <w:rsid w:val="00B94222"/>
    <w:rsid w:val="00B948E7"/>
    <w:rsid w:val="00B94D20"/>
    <w:rsid w:val="00B95042"/>
    <w:rsid w:val="00B96299"/>
    <w:rsid w:val="00B97A43"/>
    <w:rsid w:val="00BA1F68"/>
    <w:rsid w:val="00BA28FF"/>
    <w:rsid w:val="00BA3418"/>
    <w:rsid w:val="00BB761B"/>
    <w:rsid w:val="00BC1336"/>
    <w:rsid w:val="00BC275E"/>
    <w:rsid w:val="00BC4879"/>
    <w:rsid w:val="00BC4CDE"/>
    <w:rsid w:val="00BD078D"/>
    <w:rsid w:val="00BE0197"/>
    <w:rsid w:val="00BE0494"/>
    <w:rsid w:val="00C02E19"/>
    <w:rsid w:val="00C0346A"/>
    <w:rsid w:val="00C13012"/>
    <w:rsid w:val="00C16222"/>
    <w:rsid w:val="00C171BD"/>
    <w:rsid w:val="00C32FFD"/>
    <w:rsid w:val="00C34950"/>
    <w:rsid w:val="00C379CC"/>
    <w:rsid w:val="00C41AD6"/>
    <w:rsid w:val="00C428D5"/>
    <w:rsid w:val="00C461A7"/>
    <w:rsid w:val="00C511A5"/>
    <w:rsid w:val="00C620F9"/>
    <w:rsid w:val="00C67135"/>
    <w:rsid w:val="00C80451"/>
    <w:rsid w:val="00C85AED"/>
    <w:rsid w:val="00C86BAA"/>
    <w:rsid w:val="00C91777"/>
    <w:rsid w:val="00C94BDE"/>
    <w:rsid w:val="00CA06F0"/>
    <w:rsid w:val="00CA25E1"/>
    <w:rsid w:val="00CB0A75"/>
    <w:rsid w:val="00CB1F28"/>
    <w:rsid w:val="00CB6AF7"/>
    <w:rsid w:val="00CB6E87"/>
    <w:rsid w:val="00CC593D"/>
    <w:rsid w:val="00CD2391"/>
    <w:rsid w:val="00CD7171"/>
    <w:rsid w:val="00CE2900"/>
    <w:rsid w:val="00CE3306"/>
    <w:rsid w:val="00CE3EF2"/>
    <w:rsid w:val="00CF0163"/>
    <w:rsid w:val="00D0015A"/>
    <w:rsid w:val="00D03FE2"/>
    <w:rsid w:val="00D057ED"/>
    <w:rsid w:val="00D06896"/>
    <w:rsid w:val="00D07CDA"/>
    <w:rsid w:val="00D07E42"/>
    <w:rsid w:val="00D173FE"/>
    <w:rsid w:val="00D27989"/>
    <w:rsid w:val="00D314D2"/>
    <w:rsid w:val="00D3776B"/>
    <w:rsid w:val="00D538A4"/>
    <w:rsid w:val="00D56D63"/>
    <w:rsid w:val="00D62081"/>
    <w:rsid w:val="00D65C95"/>
    <w:rsid w:val="00D66DFF"/>
    <w:rsid w:val="00D70450"/>
    <w:rsid w:val="00D711B3"/>
    <w:rsid w:val="00DB25E7"/>
    <w:rsid w:val="00DC16FB"/>
    <w:rsid w:val="00DC1FC0"/>
    <w:rsid w:val="00DD1DE6"/>
    <w:rsid w:val="00DD5E71"/>
    <w:rsid w:val="00DE068A"/>
    <w:rsid w:val="00DF19FD"/>
    <w:rsid w:val="00E06C08"/>
    <w:rsid w:val="00E077BB"/>
    <w:rsid w:val="00E11C9B"/>
    <w:rsid w:val="00E158BD"/>
    <w:rsid w:val="00E15B66"/>
    <w:rsid w:val="00E16D54"/>
    <w:rsid w:val="00E32356"/>
    <w:rsid w:val="00E34C0D"/>
    <w:rsid w:val="00E35EDD"/>
    <w:rsid w:val="00E46512"/>
    <w:rsid w:val="00E46DC5"/>
    <w:rsid w:val="00E531A5"/>
    <w:rsid w:val="00E6054B"/>
    <w:rsid w:val="00E62174"/>
    <w:rsid w:val="00E70B60"/>
    <w:rsid w:val="00E73B8D"/>
    <w:rsid w:val="00E805A2"/>
    <w:rsid w:val="00E84436"/>
    <w:rsid w:val="00E873E9"/>
    <w:rsid w:val="00E95E01"/>
    <w:rsid w:val="00EB263A"/>
    <w:rsid w:val="00EB351E"/>
    <w:rsid w:val="00EB3608"/>
    <w:rsid w:val="00EB3DDA"/>
    <w:rsid w:val="00EC31E0"/>
    <w:rsid w:val="00EC5D50"/>
    <w:rsid w:val="00EC5E8B"/>
    <w:rsid w:val="00ED12B2"/>
    <w:rsid w:val="00EE145D"/>
    <w:rsid w:val="00EE54DB"/>
    <w:rsid w:val="00EE7A8A"/>
    <w:rsid w:val="00EF0EEF"/>
    <w:rsid w:val="00EF5126"/>
    <w:rsid w:val="00EF6FB9"/>
    <w:rsid w:val="00F00610"/>
    <w:rsid w:val="00F126E5"/>
    <w:rsid w:val="00F16933"/>
    <w:rsid w:val="00F20293"/>
    <w:rsid w:val="00F21367"/>
    <w:rsid w:val="00F34D31"/>
    <w:rsid w:val="00F4116F"/>
    <w:rsid w:val="00F42727"/>
    <w:rsid w:val="00F44713"/>
    <w:rsid w:val="00F51705"/>
    <w:rsid w:val="00F52538"/>
    <w:rsid w:val="00F65FC7"/>
    <w:rsid w:val="00F87BD3"/>
    <w:rsid w:val="00F92268"/>
    <w:rsid w:val="00F95370"/>
    <w:rsid w:val="00FA00D0"/>
    <w:rsid w:val="00FA557D"/>
    <w:rsid w:val="00FB4051"/>
    <w:rsid w:val="00FB631A"/>
    <w:rsid w:val="00FC111F"/>
    <w:rsid w:val="00FC2BA2"/>
    <w:rsid w:val="00FC5CE7"/>
    <w:rsid w:val="00FD262C"/>
    <w:rsid w:val="00FD2D7C"/>
    <w:rsid w:val="00FD3136"/>
    <w:rsid w:val="00FD3E91"/>
    <w:rsid w:val="00FD5676"/>
    <w:rsid w:val="00FE2AE5"/>
    <w:rsid w:val="00FE6CD3"/>
    <w:rsid w:val="00FF2C1F"/>
    <w:rsid w:val="00FF3648"/>
    <w:rsid w:val="00FF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F6522"/>
  <w15:chartTrackingRefBased/>
  <w15:docId w15:val="{801FDB97-39BA-42E6-9C4F-D317DF7A9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1"/>
    <w:unhideWhenUsed/>
    <w:qFormat/>
    <w:rsid w:val="00600FD5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C162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16222"/>
  </w:style>
  <w:style w:type="paragraph" w:styleId="NormalWeb">
    <w:name w:val="Normal (Web)"/>
    <w:basedOn w:val="Normal"/>
    <w:uiPriority w:val="99"/>
    <w:unhideWhenUsed/>
    <w:rsid w:val="00C16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C16222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7CDA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1F00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A5D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9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5894">
          <w:marLeft w:val="0"/>
          <w:marRight w:val="0"/>
          <w:marTop w:val="60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9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771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503739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59804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92703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7211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644437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52420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76649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23281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05744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89815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9366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3773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29204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2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060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259939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61255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12620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6394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6419715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3040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24144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20229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99249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50157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88014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72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964371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352143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82357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5623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474878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62539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5782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16225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61794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12663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36388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9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8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165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598868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556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95283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3683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5599701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6114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68542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7349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43099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18412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85898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90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2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namozhdehi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nahidmozhdehi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namojdehi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20</TotalTime>
  <Pages>2</Pages>
  <Words>917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Amirreza Mehraban</cp:lastModifiedBy>
  <cp:revision>8</cp:revision>
  <cp:lastPrinted>2017-03-23T01:37:00Z</cp:lastPrinted>
  <dcterms:created xsi:type="dcterms:W3CDTF">2024-11-19T00:41:00Z</dcterms:created>
  <dcterms:modified xsi:type="dcterms:W3CDTF">2024-11-19T01:00:00Z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