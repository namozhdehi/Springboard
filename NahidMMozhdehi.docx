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F4BF4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</w:rPr>
      </w:pPr>
      <w:bookmarkStart w:id="0" w:name="_Hlk162955083"/>
      <w:r w:rsidRPr="008124F3">
        <w:rPr>
          <w:rFonts w:asciiTheme="minorHAnsi" w:hAnsiTheme="minorHAnsi" w:cstheme="minorHAnsi"/>
        </w:rPr>
        <w:t>Nahid Mozhdehi</w:t>
      </w:r>
      <w:r>
        <w:rPr>
          <w:rFonts w:asciiTheme="minorHAnsi" w:hAnsiTheme="minorHAnsi" w:cstheme="minorHAnsi"/>
        </w:rPr>
        <w:t xml:space="preserve"> </w:t>
      </w:r>
    </w:p>
    <w:p w14:paraId="69D1BBE9" w14:textId="74C2E5D0" w:rsidR="009A5D9A" w:rsidRPr="00EF6FB9" w:rsidRDefault="009E3D8F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>
        <w:rPr>
          <w:rFonts w:asciiTheme="minorHAnsi" w:hAnsiTheme="minorHAnsi" w:cstheme="minorHAnsi"/>
          <w:sz w:val="26"/>
          <w:szCs w:val="26"/>
        </w:rPr>
        <w:t xml:space="preserve">Data Scientist / Data Analyst </w:t>
      </w:r>
    </w:p>
    <w:p w14:paraId="2E22C59E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07040E6D" w14:textId="77777777" w:rsidR="009A5D9A" w:rsidRPr="008124F3" w:rsidRDefault="009A5D9A" w:rsidP="009A5D9A">
      <w:pPr>
        <w:pStyle w:val="Title"/>
        <w:jc w:val="center"/>
        <w:rPr>
          <w:rFonts w:asciiTheme="minorHAnsi" w:hAnsiTheme="minorHAnsi" w:cstheme="minorHAnsi"/>
          <w:sz w:val="4"/>
          <w:szCs w:val="4"/>
        </w:rPr>
      </w:pPr>
    </w:p>
    <w:p w14:paraId="41AA1EC6" w14:textId="0723A7CC" w:rsidR="009A5D9A" w:rsidRPr="00EF6FB9" w:rsidRDefault="009A5D9A" w:rsidP="009A5D9A">
      <w:pPr>
        <w:pStyle w:val="Title"/>
        <w:jc w:val="center"/>
        <w:rPr>
          <w:rFonts w:asciiTheme="minorHAnsi" w:hAnsiTheme="minorHAnsi" w:cstheme="minorHAnsi"/>
          <w:sz w:val="26"/>
          <w:szCs w:val="26"/>
        </w:rPr>
      </w:pPr>
      <w:r w:rsidRPr="00EF6FB9">
        <w:rPr>
          <w:rFonts w:asciiTheme="minorHAnsi" w:hAnsiTheme="minorHAnsi" w:cstheme="minorHAnsi"/>
          <w:sz w:val="26"/>
          <w:szCs w:val="26"/>
        </w:rPr>
        <w:t xml:space="preserve">Rockville / Maryland – email: </w:t>
      </w:r>
      <w:hyperlink r:id="rId10" w:history="1">
        <w:r w:rsidRPr="00EF6FB9">
          <w:rPr>
            <w:rStyle w:val="Hyperlink"/>
            <w:rFonts w:asciiTheme="minorHAnsi" w:hAnsiTheme="minorHAnsi" w:cstheme="minorHAnsi"/>
            <w:sz w:val="26"/>
            <w:szCs w:val="26"/>
          </w:rPr>
          <w:t>namojdehi@gmail.com</w:t>
        </w:r>
      </w:hyperlink>
      <w:r w:rsidRPr="00EF6FB9">
        <w:rPr>
          <w:rFonts w:asciiTheme="minorHAnsi" w:hAnsiTheme="minorHAnsi" w:cstheme="minorHAnsi"/>
          <w:sz w:val="26"/>
          <w:szCs w:val="26"/>
        </w:rPr>
        <w:t xml:space="preserve"> – Cell: (240) 620-6490</w:t>
      </w:r>
      <w:r w:rsidR="00226807" w:rsidRPr="00EF6FB9">
        <w:rPr>
          <w:rFonts w:asciiTheme="minorHAnsi" w:hAnsiTheme="minorHAnsi" w:cstheme="minorHAnsi"/>
          <w:sz w:val="26"/>
          <w:szCs w:val="26"/>
        </w:rPr>
        <w:t xml:space="preserve"> – US Citizen</w:t>
      </w:r>
    </w:p>
    <w:bookmarkEnd w:id="0"/>
    <w:p w14:paraId="366B6E18" w14:textId="77777777" w:rsidR="009A5D9A" w:rsidRPr="008124F3" w:rsidRDefault="009A5D9A" w:rsidP="009A5D9A">
      <w:pPr>
        <w:pStyle w:val="Heading1"/>
        <w:tabs>
          <w:tab w:val="left" w:pos="9555"/>
        </w:tabs>
        <w:spacing w:before="0" w:after="0"/>
        <w:rPr>
          <w:rFonts w:asciiTheme="minorHAnsi" w:hAnsiTheme="minorHAnsi" w:cstheme="minorHAnsi"/>
          <w:sz w:val="16"/>
          <w:szCs w:val="16"/>
        </w:rPr>
      </w:pPr>
      <w:r w:rsidRPr="008124F3">
        <w:rPr>
          <w:rFonts w:asciiTheme="minorHAnsi" w:hAnsiTheme="minorHAnsi" w:cstheme="minorHAnsi"/>
          <w:sz w:val="16"/>
          <w:szCs w:val="16"/>
        </w:rPr>
        <w:tab/>
      </w:r>
    </w:p>
    <w:p w14:paraId="526B523A" w14:textId="77777777" w:rsidR="009A5D9A" w:rsidRPr="008124F3" w:rsidRDefault="009A5D9A" w:rsidP="009A5D9A">
      <w:pPr>
        <w:pStyle w:val="ListParagraph"/>
        <w:rPr>
          <w:rFonts w:cstheme="minorHAnsi"/>
        </w:rPr>
      </w:pPr>
    </w:p>
    <w:p w14:paraId="0A54E0A6" w14:textId="39F360D7" w:rsidR="00C86BAA" w:rsidRPr="00C86BAA" w:rsidRDefault="00C86BAA" w:rsidP="00C86BAA">
      <w:pPr>
        <w:pStyle w:val="ListParagraph"/>
        <w:ind w:left="0"/>
        <w:rPr>
          <w:rFonts w:eastAsia="Times New Roman" w:cstheme="minorHAnsi"/>
          <w:b/>
          <w:bCs/>
          <w:color w:val="000000"/>
          <w:sz w:val="21"/>
          <w:szCs w:val="21"/>
        </w:rPr>
      </w:pPr>
      <w:r w:rsidRPr="00C86BAA">
        <w:rPr>
          <w:rFonts w:eastAsia="Times New Roman" w:cstheme="minorHAnsi"/>
          <w:b/>
          <w:bCs/>
          <w:color w:val="000000"/>
          <w:sz w:val="21"/>
          <w:szCs w:val="21"/>
        </w:rPr>
        <w:t>Results-driven Data Scientist with extensive experience in Oracle, SQL, Python, and Python libraries such as Pandas, NumPy, and Scikit-learn. Demonstrated expertise in transforming complex data into actionable insights, optimizing business processes, and enhancing decision-making capabilities. Strong analytical and critical thinking skills with a proven track record of providing training and support to business users, ensuring effective utilization of data science tools.</w:t>
      </w:r>
    </w:p>
    <w:p w14:paraId="4814F4BC" w14:textId="4F83B21D" w:rsidR="009A5D9A" w:rsidRPr="00BE60F1" w:rsidRDefault="009A5D9A" w:rsidP="009A5D9A">
      <w:pPr>
        <w:rPr>
          <w:rFonts w:cstheme="minorHAnsi"/>
          <w:b/>
          <w:bCs/>
          <w:sz w:val="24"/>
          <w:szCs w:val="24"/>
        </w:rPr>
      </w:pPr>
      <w:r w:rsidRPr="00BE60F1">
        <w:rPr>
          <w:rFonts w:cstheme="minorHAnsi"/>
          <w:b/>
          <w:bCs/>
          <w:sz w:val="24"/>
          <w:szCs w:val="24"/>
        </w:rPr>
        <w:t>Summary</w:t>
      </w:r>
    </w:p>
    <w:p w14:paraId="66FDA20B" w14:textId="1B1086CA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C86BAA">
        <w:rPr>
          <w:rFonts w:cstheme="minorHAnsi"/>
          <w:b/>
          <w:bCs/>
        </w:rPr>
        <w:t>Master of IT</w:t>
      </w:r>
      <w:r w:rsidRPr="00CA2EEA">
        <w:rPr>
          <w:rFonts w:cstheme="minorHAnsi"/>
        </w:rPr>
        <w:t xml:space="preserve"> from high ranked university with </w:t>
      </w:r>
      <w:r>
        <w:rPr>
          <w:rFonts w:cstheme="minorHAnsi"/>
        </w:rPr>
        <w:t>8</w:t>
      </w:r>
      <w:r w:rsidRPr="00CA2EEA">
        <w:rPr>
          <w:rFonts w:cstheme="minorHAnsi"/>
        </w:rPr>
        <w:t xml:space="preserve"> years of experience in </w:t>
      </w:r>
      <w:r w:rsidR="00EF6FB9">
        <w:rPr>
          <w:rFonts w:cstheme="minorHAnsi"/>
        </w:rPr>
        <w:t xml:space="preserve">BI, </w:t>
      </w:r>
      <w:r>
        <w:rPr>
          <w:rFonts w:cstheme="minorHAnsi"/>
        </w:rPr>
        <w:t>database</w:t>
      </w:r>
      <w:r w:rsidR="00EF6FB9">
        <w:rPr>
          <w:rFonts w:cstheme="minorHAnsi"/>
        </w:rPr>
        <w:t xml:space="preserve"> and data </w:t>
      </w:r>
      <w:r w:rsidR="00C86BAA">
        <w:rPr>
          <w:rFonts w:cstheme="minorHAnsi"/>
        </w:rPr>
        <w:t>science</w:t>
      </w:r>
      <w:r>
        <w:rPr>
          <w:rFonts w:cstheme="minorHAnsi"/>
        </w:rPr>
        <w:t>.</w:t>
      </w:r>
    </w:p>
    <w:p w14:paraId="3DD8AC89" w14:textId="77777777" w:rsidR="00C86BAA" w:rsidRPr="00C86BAA" w:rsidRDefault="00C86BA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>Skilled in developing data science models using Python libraries like Pandas, NumPy, Scikit-learn, NLP (</w:t>
      </w:r>
      <w:r w:rsidRPr="00C86BAA">
        <w:rPr>
          <w:b/>
          <w:bCs/>
        </w:rPr>
        <w:t>NLTK</w:t>
      </w:r>
      <w:r>
        <w:t xml:space="preserve">, </w:t>
      </w:r>
      <w:proofErr w:type="spellStart"/>
      <w:r w:rsidRPr="00C86BAA">
        <w:rPr>
          <w:b/>
          <w:bCs/>
        </w:rPr>
        <w:t>SpaCy</w:t>
      </w:r>
      <w:proofErr w:type="spellEnd"/>
      <w:r>
        <w:t>), RL (</w:t>
      </w:r>
      <w:r w:rsidRPr="002510F4">
        <w:rPr>
          <w:b/>
          <w:bCs/>
        </w:rPr>
        <w:t>OpenAI</w:t>
      </w:r>
      <w:r>
        <w:t xml:space="preserve"> Gym), and DL (</w:t>
      </w:r>
      <w:r w:rsidRPr="00C86BAA">
        <w:rPr>
          <w:b/>
          <w:bCs/>
        </w:rPr>
        <w:t>TensorFlow</w:t>
      </w:r>
      <w:r>
        <w:t xml:space="preserve">, </w:t>
      </w:r>
      <w:proofErr w:type="spellStart"/>
      <w:r w:rsidRPr="00C86BAA">
        <w:rPr>
          <w:b/>
          <w:bCs/>
        </w:rPr>
        <w:t>Keras</w:t>
      </w:r>
      <w:proofErr w:type="spellEnd"/>
      <w:r>
        <w:t>).</w:t>
      </w:r>
    </w:p>
    <w:p w14:paraId="2B3E605B" w14:textId="1E159A99" w:rsidR="009A5D9A" w:rsidRPr="00CA2EE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 w:rsidRPr="00176E21">
        <w:rPr>
          <w:rFonts w:cstheme="minorHAnsi"/>
        </w:rPr>
        <w:t xml:space="preserve">Expert in SQL programming with extensive experience working with </w:t>
      </w:r>
      <w:r w:rsidRPr="00767DB4">
        <w:rPr>
          <w:rFonts w:cstheme="minorHAnsi"/>
          <w:b/>
          <w:bCs/>
        </w:rPr>
        <w:t>SQL Server</w:t>
      </w:r>
      <w:r>
        <w:rPr>
          <w:rFonts w:cstheme="minorHAnsi"/>
        </w:rPr>
        <w:t xml:space="preserve">, </w:t>
      </w:r>
      <w:r w:rsidRPr="00EF6FB9">
        <w:rPr>
          <w:rFonts w:cstheme="minorHAnsi"/>
          <w:b/>
          <w:bCs/>
        </w:rPr>
        <w:t>Oracle</w:t>
      </w:r>
      <w:r w:rsidR="0060680A">
        <w:rPr>
          <w:rFonts w:cstheme="minorHAnsi"/>
          <w:b/>
          <w:bCs/>
        </w:rPr>
        <w:t>,</w:t>
      </w:r>
      <w:r w:rsidR="0060680A" w:rsidRPr="0060680A">
        <w:rPr>
          <w:rFonts w:asciiTheme="majorBidi" w:hAnsiTheme="majorBidi" w:cstheme="majorBidi"/>
        </w:rPr>
        <w:t xml:space="preserve"> </w:t>
      </w:r>
      <w:r w:rsidR="0060680A" w:rsidRPr="0060680A">
        <w:rPr>
          <w:rFonts w:cstheme="minorHAnsi"/>
        </w:rPr>
        <w:t>Postgre</w:t>
      </w:r>
      <w:r w:rsidR="0060680A">
        <w:rPr>
          <w:rFonts w:cstheme="minorHAnsi"/>
        </w:rPr>
        <w:t>SQL</w:t>
      </w:r>
      <w:r>
        <w:rPr>
          <w:rFonts w:cstheme="minorHAnsi"/>
        </w:rPr>
        <w:t xml:space="preserve"> and </w:t>
      </w:r>
      <w:r w:rsidRPr="0060680A">
        <w:rPr>
          <w:rFonts w:cstheme="minorHAnsi"/>
        </w:rPr>
        <w:t>MySQL</w:t>
      </w:r>
      <w:r>
        <w:rPr>
          <w:rFonts w:cstheme="minorHAnsi"/>
        </w:rPr>
        <w:t>.</w:t>
      </w:r>
    </w:p>
    <w:p w14:paraId="06E7CC5B" w14:textId="03478F3C" w:rsidR="002510F4" w:rsidRPr="002510F4" w:rsidRDefault="002510F4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t xml:space="preserve">Proficient in Azure Machine Learning, Azure Databricks, and </w:t>
      </w:r>
      <w:r w:rsidRPr="002510F4">
        <w:rPr>
          <w:b/>
          <w:bCs/>
        </w:rPr>
        <w:t>Microsoft Fabric</w:t>
      </w:r>
      <w:r>
        <w:t xml:space="preserve"> for building, deploying, and managing ML models and data pipelines.</w:t>
      </w:r>
    </w:p>
    <w:p w14:paraId="16E56E6C" w14:textId="356BE2C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 xml:space="preserve">Innovative, critical thinker and </w:t>
      </w:r>
      <w:r w:rsidRPr="00E56B28">
        <w:rPr>
          <w:rFonts w:cstheme="minorHAnsi"/>
          <w:b/>
          <w:bCs/>
        </w:rPr>
        <w:t>creative problem solver</w:t>
      </w:r>
      <w:r>
        <w:rPr>
          <w:rFonts w:cstheme="minorHAnsi"/>
          <w:b/>
          <w:bCs/>
        </w:rPr>
        <w:t>.</w:t>
      </w:r>
    </w:p>
    <w:p w14:paraId="7AC9F182" w14:textId="77777777" w:rsidR="009A5D9A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</w:rPr>
      </w:pPr>
      <w:r>
        <w:rPr>
          <w:rFonts w:cstheme="minorHAnsi"/>
        </w:rPr>
        <w:t>E</w:t>
      </w:r>
      <w:r w:rsidRPr="00767DB4">
        <w:rPr>
          <w:rFonts w:cstheme="minorHAnsi"/>
        </w:rPr>
        <w:t xml:space="preserve">ffective </w:t>
      </w:r>
      <w:r w:rsidRPr="00767DB4">
        <w:rPr>
          <w:rFonts w:cstheme="minorHAnsi"/>
          <w:b/>
          <w:bCs/>
        </w:rPr>
        <w:t>communication</w:t>
      </w:r>
      <w:r w:rsidRPr="00767DB4">
        <w:rPr>
          <w:rFonts w:cstheme="minorHAnsi"/>
        </w:rPr>
        <w:t xml:space="preserve"> and </w:t>
      </w:r>
      <w:r w:rsidRPr="00767DB4">
        <w:rPr>
          <w:rFonts w:cstheme="minorHAnsi"/>
          <w:b/>
          <w:bCs/>
        </w:rPr>
        <w:t>collaboration</w:t>
      </w:r>
      <w:r w:rsidRPr="00767DB4">
        <w:rPr>
          <w:rFonts w:cstheme="minorHAnsi"/>
        </w:rPr>
        <w:t xml:space="preserve"> skills.</w:t>
      </w:r>
    </w:p>
    <w:p w14:paraId="3043107C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17DC37D8" w14:textId="77777777" w:rsidR="009A5D9A" w:rsidRPr="00BE60F1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 w:rsidRPr="00BE60F1">
        <w:rPr>
          <w:rFonts w:asciiTheme="minorHAnsi" w:eastAsiaTheme="minorEastAsia" w:hAnsiTheme="minorHAnsi" w:cstheme="minorHAnsi"/>
          <w:smallCaps w:val="0"/>
          <w:sz w:val="24"/>
          <w:szCs w:val="24"/>
        </w:rPr>
        <w:t>Selected Achievements</w:t>
      </w:r>
    </w:p>
    <w:p w14:paraId="363C4981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>
        <w:t xml:space="preserve">Deployed </w:t>
      </w:r>
      <w:r w:rsidRPr="002510F4">
        <w:rPr>
          <w:b/>
          <w:bCs/>
        </w:rPr>
        <w:t>machine learning</w:t>
      </w:r>
      <w:r>
        <w:t xml:space="preserve"> models for detecting suspicious activities, improving prediction accuracy by 25% and enhancing decision-making.</w:t>
      </w:r>
    </w:p>
    <w:p w14:paraId="41DCA325" w14:textId="77777777" w:rsidR="004431C4" w:rsidRPr="004431C4" w:rsidRDefault="004431C4" w:rsidP="004431C4">
      <w:pPr>
        <w:pStyle w:val="ListParagraph"/>
        <w:numPr>
          <w:ilvl w:val="0"/>
          <w:numId w:val="31"/>
        </w:numPr>
        <w:spacing w:after="0" w:line="256" w:lineRule="auto"/>
      </w:pPr>
      <w:r>
        <w:t xml:space="preserve">Developed a </w:t>
      </w:r>
      <w:r w:rsidRPr="004431C4">
        <w:rPr>
          <w:b/>
          <w:bCs/>
        </w:rPr>
        <w:t>chatbot</w:t>
      </w:r>
      <w:r>
        <w:t xml:space="preserve"> for a financial services company, automating customer interactions and inquiries, driving efficiency and reducing response time by 30%.</w:t>
      </w:r>
    </w:p>
    <w:p w14:paraId="08B1A263" w14:textId="137567EA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b/>
          <w:bCs/>
          <w:sz w:val="21"/>
          <w:szCs w:val="21"/>
        </w:rPr>
        <w:t>Optimized</w:t>
      </w:r>
      <w:r w:rsidRPr="00EF6FB9">
        <w:rPr>
          <w:rFonts w:cstheme="minorHAnsi"/>
          <w:sz w:val="21"/>
          <w:szCs w:val="21"/>
        </w:rPr>
        <w:t xml:space="preserve"> long-running SQL query, reducing processing time from 12 minutes to 1 minute, enhancing efficiency and user experience.</w:t>
      </w:r>
    </w:p>
    <w:p w14:paraId="21AF5B0D" w14:textId="77777777" w:rsidR="009A5D9A" w:rsidRPr="00EF6FB9" w:rsidRDefault="009A5D9A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rFonts w:cstheme="minorHAnsi"/>
          <w:sz w:val="21"/>
          <w:szCs w:val="21"/>
        </w:rPr>
        <w:t xml:space="preserve">Developed </w:t>
      </w:r>
      <w:r w:rsidRPr="00EF6FB9">
        <w:rPr>
          <w:rFonts w:cstheme="minorHAnsi"/>
          <w:b/>
          <w:bCs/>
          <w:sz w:val="21"/>
          <w:szCs w:val="21"/>
        </w:rPr>
        <w:t>ETL</w:t>
      </w:r>
      <w:r w:rsidRPr="00EF6FB9">
        <w:rPr>
          <w:rFonts w:cstheme="minorHAnsi"/>
          <w:sz w:val="21"/>
          <w:szCs w:val="21"/>
        </w:rPr>
        <w:t xml:space="preserve"> processes to automate manual tasks, driving efficiency and cost savings.</w:t>
      </w:r>
    </w:p>
    <w:p w14:paraId="3B65D964" w14:textId="7417AD49" w:rsidR="009335D7" w:rsidRPr="002510F4" w:rsidRDefault="009335D7" w:rsidP="009A5D9A">
      <w:pPr>
        <w:pStyle w:val="ListParagraph"/>
        <w:numPr>
          <w:ilvl w:val="0"/>
          <w:numId w:val="31"/>
        </w:numPr>
        <w:spacing w:after="0" w:line="256" w:lineRule="auto"/>
        <w:rPr>
          <w:rFonts w:cstheme="minorHAnsi"/>
          <w:sz w:val="21"/>
          <w:szCs w:val="21"/>
        </w:rPr>
      </w:pPr>
      <w:r w:rsidRPr="00EF6FB9">
        <w:rPr>
          <w:sz w:val="21"/>
          <w:szCs w:val="21"/>
        </w:rPr>
        <w:t xml:space="preserve">Directed the </w:t>
      </w:r>
      <w:r w:rsidRPr="00EF6FB9">
        <w:rPr>
          <w:b/>
          <w:bCs/>
          <w:sz w:val="21"/>
          <w:szCs w:val="21"/>
        </w:rPr>
        <w:t>migration</w:t>
      </w:r>
      <w:r w:rsidRPr="00EF6FB9">
        <w:rPr>
          <w:sz w:val="21"/>
          <w:szCs w:val="21"/>
        </w:rPr>
        <w:t xml:space="preserve"> of SSRS reports to Power BI, enhancing efficiency by 30% and increasing user satisfaction.</w:t>
      </w:r>
    </w:p>
    <w:p w14:paraId="5F44C635" w14:textId="77777777" w:rsidR="009A5D9A" w:rsidRPr="0022519F" w:rsidRDefault="009A5D9A" w:rsidP="009A5D9A">
      <w:pPr>
        <w:pStyle w:val="ListParagraph"/>
        <w:spacing w:after="0" w:line="256" w:lineRule="auto"/>
        <w:rPr>
          <w:rFonts w:cstheme="minorHAnsi"/>
          <w:sz w:val="12"/>
          <w:szCs w:val="12"/>
        </w:rPr>
      </w:pPr>
    </w:p>
    <w:p w14:paraId="6C74B9D7" w14:textId="77777777" w:rsidR="009A5D9A" w:rsidRPr="000F35A2" w:rsidRDefault="009A5D9A" w:rsidP="009A5D9A">
      <w:pPr>
        <w:pStyle w:val="Heading1"/>
        <w:spacing w:before="0"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Theme="minorEastAsia" w:hAnsiTheme="minorHAnsi" w:cstheme="minorHAnsi"/>
          <w:smallCaps w:val="0"/>
          <w:sz w:val="24"/>
          <w:szCs w:val="24"/>
        </w:rPr>
        <w:t>Skills</w:t>
      </w:r>
    </w:p>
    <w:p w14:paraId="02DCBAA7" w14:textId="028C85C2" w:rsidR="009A5D9A" w:rsidRDefault="001F0958" w:rsidP="009A5D9A">
      <w:pPr>
        <w:spacing w:after="0" w:line="240" w:lineRule="auto"/>
        <w:rPr>
          <w:rFonts w:cstheme="minorHAnsi"/>
        </w:rPr>
      </w:pPr>
      <w:r>
        <w:rPr>
          <w:rFonts w:cstheme="minorHAnsi"/>
          <w:sz w:val="21"/>
          <w:szCs w:val="21"/>
        </w:rPr>
        <w:t>Microsoft Fabric</w:t>
      </w:r>
      <w:r>
        <w:rPr>
          <w:rFonts w:cstheme="minorHAnsi"/>
          <w:sz w:val="21"/>
          <w:szCs w:val="21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Pytorch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NLTK</w:t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spellStart"/>
      <w:r>
        <w:rPr>
          <w:rFonts w:cstheme="minorHAnsi"/>
        </w:rPr>
        <w:t>Numpy</w:t>
      </w:r>
      <w:proofErr w:type="spellEnd"/>
      <w:r>
        <w:rPr>
          <w:rFonts w:cstheme="minorHAnsi"/>
        </w:rPr>
        <w:tab/>
      </w:r>
      <w:r>
        <w:rPr>
          <w:rFonts w:cstheme="minorHAnsi"/>
        </w:rPr>
        <w:tab/>
        <w:t>TensorFlow</w:t>
      </w:r>
    </w:p>
    <w:p w14:paraId="679405DA" w14:textId="1254E173" w:rsidR="001F0958" w:rsidRDefault="001F0958" w:rsidP="009A5D9A">
      <w:pPr>
        <w:spacing w:after="0" w:line="240" w:lineRule="auto"/>
        <w:rPr>
          <w:rFonts w:cstheme="minorHAnsi"/>
          <w:sz w:val="21"/>
          <w:szCs w:val="21"/>
        </w:rPr>
      </w:pPr>
      <w:r w:rsidRPr="00405163">
        <w:rPr>
          <w:rFonts w:cstheme="minorHAnsi"/>
          <w:sz w:val="21"/>
          <w:szCs w:val="21"/>
        </w:rPr>
        <w:t>Scikit-learn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  <w:sz w:val="21"/>
          <w:szCs w:val="21"/>
        </w:rPr>
        <w:t>Matplotlib</w:t>
      </w:r>
      <w:r>
        <w:rPr>
          <w:rFonts w:cstheme="minorHAnsi"/>
          <w:sz w:val="21"/>
          <w:szCs w:val="21"/>
        </w:rPr>
        <w:tab/>
      </w:r>
      <w:r w:rsidRPr="00405163">
        <w:rPr>
          <w:rFonts w:cstheme="minorHAnsi"/>
          <w:sz w:val="21"/>
          <w:szCs w:val="21"/>
        </w:rPr>
        <w:t>Scikit-learn</w:t>
      </w:r>
      <w:r w:rsidR="00FA557D">
        <w:rPr>
          <w:rFonts w:cstheme="minorHAnsi"/>
          <w:sz w:val="21"/>
          <w:szCs w:val="21"/>
        </w:rPr>
        <w:tab/>
      </w:r>
      <w:r w:rsidR="00FA557D">
        <w:rPr>
          <w:rFonts w:cstheme="minorHAnsi"/>
        </w:rPr>
        <w:t>Power BI</w:t>
      </w:r>
      <w:r w:rsidR="00FA557D">
        <w:rPr>
          <w:rFonts w:cstheme="minorHAnsi"/>
        </w:rPr>
        <w:tab/>
        <w:t>SQL</w:t>
      </w:r>
      <w:r w:rsidR="00FA557D">
        <w:rPr>
          <w:rFonts w:cstheme="minorHAnsi"/>
        </w:rPr>
        <w:tab/>
      </w:r>
    </w:p>
    <w:p w14:paraId="37766122" w14:textId="77777777" w:rsidR="001F0958" w:rsidRPr="00100AEE" w:rsidRDefault="001F0958" w:rsidP="009A5D9A">
      <w:pPr>
        <w:spacing w:after="0" w:line="240" w:lineRule="auto"/>
        <w:rPr>
          <w:rFonts w:cstheme="minorHAnsi"/>
          <w:sz w:val="16"/>
          <w:szCs w:val="16"/>
        </w:rPr>
      </w:pPr>
    </w:p>
    <w:p w14:paraId="68F14925" w14:textId="77777777" w:rsidR="009A5D9A" w:rsidRPr="0082378F" w:rsidRDefault="009A5D9A" w:rsidP="009A5D9A">
      <w:pPr>
        <w:pStyle w:val="Heading1"/>
        <w:spacing w:before="0" w:after="0"/>
        <w:rPr>
          <w:rFonts w:asciiTheme="minorHAnsi" w:eastAsiaTheme="minorEastAsia" w:hAnsiTheme="minorHAnsi" w:cstheme="minorHAnsi"/>
          <w:smallCaps w:val="0"/>
          <w:sz w:val="24"/>
          <w:szCs w:val="24"/>
        </w:rPr>
      </w:pPr>
      <w:r w:rsidRPr="0082378F">
        <w:rPr>
          <w:rFonts w:asciiTheme="minorHAnsi" w:eastAsiaTheme="minorEastAsia" w:hAnsiTheme="minorHAnsi" w:cstheme="minorHAnsi"/>
          <w:smallCaps w:val="0"/>
          <w:sz w:val="24"/>
          <w:szCs w:val="24"/>
        </w:rPr>
        <w:t>Work Experience</w:t>
      </w:r>
    </w:p>
    <w:p w14:paraId="6AE948B1" w14:textId="01133C63" w:rsidR="00C86BAA" w:rsidRDefault="00C86BAA" w:rsidP="009A5D9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Data Scientist / </w:t>
      </w:r>
      <w:proofErr w:type="spellStart"/>
      <w:r>
        <w:rPr>
          <w:rFonts w:cstheme="minorHAnsi"/>
          <w:b/>
          <w:bCs/>
        </w:rPr>
        <w:t>CrowdDoing</w:t>
      </w:r>
      <w:proofErr w:type="spellEnd"/>
      <w:r>
        <w:rPr>
          <w:rFonts w:cstheme="minorHAnsi"/>
          <w:b/>
          <w:bCs/>
        </w:rPr>
        <w:t xml:space="preserve"> </w:t>
      </w:r>
      <w:r w:rsidR="002510F4">
        <w:rPr>
          <w:rFonts w:cstheme="minorHAnsi"/>
          <w:b/>
          <w:bCs/>
        </w:rPr>
        <w:t>– Remote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 xml:space="preserve">                         </w:t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</w:r>
      <w:r w:rsidR="002510F4">
        <w:rPr>
          <w:rFonts w:cstheme="minorHAnsi"/>
          <w:b/>
          <w:bCs/>
        </w:rPr>
        <w:tab/>
        <w:t>Aprill 2024 – Present</w:t>
      </w:r>
    </w:p>
    <w:p w14:paraId="46D7C568" w14:textId="77777777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Conducted in-depth research on the impact of diet on mental health, analyzing how different foods influence mood, cognitive function, and overall mental well-being.</w:t>
      </w:r>
    </w:p>
    <w:p w14:paraId="7C554AE1" w14:textId="77777777" w:rsid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Implemented data-driven studies to identify correlations between nutritional intake and mental health outcomes, providing actionable insights for dietary recommendations.</w:t>
      </w:r>
    </w:p>
    <w:p w14:paraId="146A6E8B" w14:textId="289F24D8" w:rsidR="001F0958" w:rsidRPr="001F0958" w:rsidRDefault="001F0958" w:rsidP="005373E4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1F0958">
        <w:rPr>
          <w:rFonts w:asciiTheme="majorBidi" w:hAnsiTheme="majorBidi" w:cstheme="majorBidi"/>
        </w:rPr>
        <w:t>Developed predictive models to assess the influence of various dietary patterns on mental health, aiding in the creation of personalized nutrition plans to improve psychological health.</w:t>
      </w:r>
    </w:p>
    <w:p w14:paraId="0AE956A3" w14:textId="54A40A87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Analyzed the impact of medicinal foods on patient health outcomes using machine learning and GenAI, optimizing dietary recommendations and enhancing treatment efficacy by 25%.</w:t>
      </w:r>
    </w:p>
    <w:p w14:paraId="11FF4B20" w14:textId="3C3B4F56" w:rsidR="000D7313" w:rsidRP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Created interactive dashboards with ML-driven insights to visualize the correlation between medicinal food intake and mental health improvements, aiding clinicians in making data-driven decisions, resulting in a 15% increase in treatment accuracy.</w:t>
      </w:r>
    </w:p>
    <w:p w14:paraId="557429AE" w14:textId="104C1AF3" w:rsidR="000D7313" w:rsidRDefault="000D7313" w:rsidP="000D7313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D7313">
        <w:rPr>
          <w:rFonts w:asciiTheme="majorBidi" w:hAnsiTheme="majorBidi" w:cstheme="majorBidi"/>
        </w:rPr>
        <w:t>Worked closely with healthcare providers to translate ML and DL data insights into actionable treatment plans, enhancing patient care.</w:t>
      </w:r>
    </w:p>
    <w:p w14:paraId="0B8FFE4B" w14:textId="67FFD5E3" w:rsidR="009A5D9A" w:rsidRDefault="00C86BAA" w:rsidP="009A5D9A">
      <w:pPr>
        <w:spacing w:after="0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 xml:space="preserve">Data Scientist </w:t>
      </w:r>
      <w:r w:rsidR="009A5D9A">
        <w:rPr>
          <w:rFonts w:cstheme="minorHAnsi"/>
          <w:b/>
          <w:bCs/>
        </w:rPr>
        <w:t>/ Rapid Finance – Remote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213CC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 xml:space="preserve">                        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>Nov 2022 – April 2024</w:t>
      </w:r>
    </w:p>
    <w:p w14:paraId="2E1B324D" w14:textId="77777777" w:rsidR="009A5D9A" w:rsidRPr="00C80401" w:rsidRDefault="009A5D9A" w:rsidP="009A5D9A">
      <w:pPr>
        <w:spacing w:after="0"/>
        <w:rPr>
          <w:rFonts w:asciiTheme="majorBidi" w:hAnsiTheme="majorBidi" w:cstheme="majorBidi"/>
          <w:i/>
          <w:iCs/>
        </w:rPr>
      </w:pPr>
      <w:r w:rsidRPr="00C80401">
        <w:rPr>
          <w:rFonts w:asciiTheme="majorBidi" w:hAnsiTheme="majorBidi" w:cstheme="majorBidi"/>
          <w:i/>
          <w:iCs/>
        </w:rPr>
        <w:t>Rapid Finance is a leading financial services company known for its innovative solutions and client-centric approach.</w:t>
      </w:r>
    </w:p>
    <w:p w14:paraId="45EBD3C8" w14:textId="1384F49C" w:rsidR="00761690" w:rsidRDefault="00761690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761690">
        <w:rPr>
          <w:rFonts w:asciiTheme="majorBidi" w:hAnsiTheme="majorBidi" w:cstheme="majorBidi"/>
        </w:rPr>
        <w:t xml:space="preserve">Utilized Python libraries (e.g., </w:t>
      </w:r>
      <w:r w:rsidRPr="00761690">
        <w:rPr>
          <w:rFonts w:asciiTheme="majorBidi" w:hAnsiTheme="majorBidi" w:cstheme="majorBidi"/>
          <w:b/>
          <w:bCs/>
        </w:rPr>
        <w:t>Pandas</w:t>
      </w:r>
      <w:r w:rsidRPr="00761690">
        <w:rPr>
          <w:rFonts w:asciiTheme="majorBidi" w:hAnsiTheme="majorBidi" w:cstheme="majorBidi"/>
        </w:rPr>
        <w:t xml:space="preserve">, </w:t>
      </w:r>
      <w:r w:rsidRPr="00761690">
        <w:rPr>
          <w:rFonts w:asciiTheme="majorBidi" w:hAnsiTheme="majorBidi" w:cstheme="majorBidi"/>
          <w:b/>
          <w:bCs/>
        </w:rPr>
        <w:t>NumPy</w:t>
      </w:r>
      <w:r w:rsidRPr="00761690">
        <w:rPr>
          <w:rFonts w:asciiTheme="majorBidi" w:hAnsiTheme="majorBidi" w:cstheme="majorBidi"/>
        </w:rPr>
        <w:t xml:space="preserve">, </w:t>
      </w:r>
      <w:r w:rsidRPr="00761690">
        <w:rPr>
          <w:rFonts w:asciiTheme="majorBidi" w:hAnsiTheme="majorBidi" w:cstheme="majorBidi"/>
          <w:b/>
          <w:bCs/>
        </w:rPr>
        <w:t>Scikit-learn</w:t>
      </w:r>
      <w:r w:rsidRPr="00761690">
        <w:rPr>
          <w:rFonts w:asciiTheme="majorBidi" w:hAnsiTheme="majorBidi" w:cstheme="majorBidi"/>
        </w:rPr>
        <w:t xml:space="preserve">, </w:t>
      </w:r>
      <w:r w:rsidRPr="00761690">
        <w:rPr>
          <w:rFonts w:asciiTheme="majorBidi" w:hAnsiTheme="majorBidi" w:cstheme="majorBidi"/>
          <w:b/>
          <w:bCs/>
        </w:rPr>
        <w:t>TensorFlow</w:t>
      </w:r>
      <w:r w:rsidRPr="00761690">
        <w:rPr>
          <w:rFonts w:asciiTheme="majorBidi" w:hAnsiTheme="majorBidi" w:cstheme="majorBidi"/>
        </w:rPr>
        <w:t>) for data cleaning, EDA, data preprocessing, data modeling</w:t>
      </w:r>
      <w:r w:rsidR="006E280D">
        <w:rPr>
          <w:rFonts w:asciiTheme="majorBidi" w:hAnsiTheme="majorBidi" w:cstheme="majorBidi"/>
        </w:rPr>
        <w:t>.</w:t>
      </w:r>
    </w:p>
    <w:p w14:paraId="2D311E6F" w14:textId="77777777" w:rsidR="006E280D" w:rsidRDefault="006E280D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6E280D">
        <w:rPr>
          <w:rFonts w:asciiTheme="majorBidi" w:hAnsiTheme="majorBidi" w:cstheme="majorBidi"/>
        </w:rPr>
        <w:t>Developed and deployed machine learning models to detect suspicious activities in financial transactions, ensuring high accuracy in identifying potential fraud.</w:t>
      </w:r>
    </w:p>
    <w:p w14:paraId="3A44B487" w14:textId="77777777" w:rsidR="006E280D" w:rsidRDefault="006E280D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6E280D">
        <w:rPr>
          <w:rFonts w:asciiTheme="majorBidi" w:hAnsiTheme="majorBidi" w:cstheme="majorBidi"/>
        </w:rPr>
        <w:t>Implemented anomaly detection algorithms to flag unusual patterns in transaction data, enhancing the organization's fraud prevention measures.</w:t>
      </w:r>
    </w:p>
    <w:p w14:paraId="0F652D55" w14:textId="732A567B" w:rsidR="006E280D" w:rsidRDefault="006E280D" w:rsidP="006E280D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6E280D">
        <w:rPr>
          <w:rFonts w:asciiTheme="majorBidi" w:hAnsiTheme="majorBidi" w:cstheme="majorBidi"/>
        </w:rPr>
        <w:t>Utilized advanced techniques in data preprocessing, feature engineering, and model evaluation to improve the robustness and reliability of the suspicious activity detection system.</w:t>
      </w:r>
    </w:p>
    <w:p w14:paraId="65579C1D" w14:textId="0E2B8B98" w:rsidR="00761690" w:rsidRPr="00761690" w:rsidRDefault="00761690" w:rsidP="0063454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761690">
        <w:rPr>
          <w:rFonts w:asciiTheme="majorBidi" w:hAnsiTheme="majorBidi" w:cstheme="majorBidi"/>
        </w:rPr>
        <w:t xml:space="preserve">Developed and deployed a chatbot for a financial services company using Python and NLP libraries (e.g., </w:t>
      </w:r>
      <w:r w:rsidRPr="00761690">
        <w:rPr>
          <w:rFonts w:asciiTheme="majorBidi" w:hAnsiTheme="majorBidi" w:cstheme="majorBidi"/>
          <w:b/>
          <w:bCs/>
        </w:rPr>
        <w:t>NLTK</w:t>
      </w:r>
      <w:r w:rsidRPr="00761690">
        <w:rPr>
          <w:rFonts w:asciiTheme="majorBidi" w:hAnsiTheme="majorBidi" w:cstheme="majorBidi"/>
        </w:rPr>
        <w:t xml:space="preserve">, </w:t>
      </w:r>
      <w:proofErr w:type="spellStart"/>
      <w:r w:rsidRPr="00761690">
        <w:rPr>
          <w:rFonts w:asciiTheme="majorBidi" w:hAnsiTheme="majorBidi" w:cstheme="majorBidi"/>
        </w:rPr>
        <w:t>SpaCy</w:t>
      </w:r>
      <w:proofErr w:type="spellEnd"/>
      <w:r w:rsidRPr="00761690">
        <w:rPr>
          <w:rFonts w:asciiTheme="majorBidi" w:hAnsiTheme="majorBidi" w:cstheme="majorBidi"/>
        </w:rPr>
        <w:t>). Enhanced customer service efficiency by 40% through automated responses to common inquiries and transaction processing.</w:t>
      </w:r>
    </w:p>
    <w:p w14:paraId="79DC085E" w14:textId="14421351" w:rsidR="00634547" w:rsidRDefault="00634547" w:rsidP="0063454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022E9B">
        <w:rPr>
          <w:rFonts w:asciiTheme="majorBidi" w:hAnsiTheme="majorBidi" w:cstheme="majorBidi"/>
        </w:rPr>
        <w:t xml:space="preserve">Developed, maintained, and optimized BI reports, dashboards, and analytics solutions for customer journey analysis, loan processing, and legal services using tools like </w:t>
      </w:r>
      <w:r w:rsidRPr="00EF6FB9">
        <w:rPr>
          <w:rFonts w:asciiTheme="majorBidi" w:hAnsiTheme="majorBidi" w:cstheme="majorBidi"/>
          <w:b/>
          <w:bCs/>
        </w:rPr>
        <w:t>Power BI</w:t>
      </w:r>
      <w:r w:rsidRPr="00022E9B">
        <w:rPr>
          <w:rFonts w:asciiTheme="majorBidi" w:hAnsiTheme="majorBidi" w:cstheme="majorBidi"/>
        </w:rPr>
        <w:t>, resulting in a 25% improvement in data visualization efficiency.</w:t>
      </w:r>
    </w:p>
    <w:p w14:paraId="533087BE" w14:textId="33DBCED9" w:rsidR="00634547" w:rsidRPr="009539EC" w:rsidRDefault="008907F8" w:rsidP="0063454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8907F8">
        <w:rPr>
          <w:rFonts w:asciiTheme="majorBidi" w:hAnsiTheme="majorBidi" w:cstheme="majorBidi"/>
        </w:rPr>
        <w:t xml:space="preserve">Conduct </w:t>
      </w:r>
      <w:r w:rsidRPr="00EF6FB9">
        <w:rPr>
          <w:rFonts w:asciiTheme="majorBidi" w:hAnsiTheme="majorBidi" w:cstheme="majorBidi"/>
          <w:b/>
          <w:bCs/>
        </w:rPr>
        <w:t>training sessions</w:t>
      </w:r>
      <w:r w:rsidRPr="008907F8">
        <w:rPr>
          <w:rFonts w:asciiTheme="majorBidi" w:hAnsiTheme="majorBidi" w:cstheme="majorBidi"/>
        </w:rPr>
        <w:t xml:space="preserve"> for non-technical users, present Power BI reports, and provide ongoing support to ensure effective utilization of BI reporting tools.</w:t>
      </w:r>
    </w:p>
    <w:p w14:paraId="035A5941" w14:textId="056C7666" w:rsidR="009A5D9A" w:rsidRPr="00E64288" w:rsidRDefault="009A5D9A" w:rsidP="009A5D9A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E64288">
        <w:rPr>
          <w:rFonts w:asciiTheme="majorBidi" w:hAnsiTheme="majorBidi" w:cstheme="majorBidi"/>
        </w:rPr>
        <w:t xml:space="preserve">Implemented </w:t>
      </w:r>
      <w:r w:rsidRPr="00EF6FB9">
        <w:rPr>
          <w:rFonts w:asciiTheme="majorBidi" w:hAnsiTheme="majorBidi" w:cstheme="majorBidi"/>
          <w:b/>
          <w:bCs/>
        </w:rPr>
        <w:t>ETL</w:t>
      </w:r>
      <w:r w:rsidRPr="00E64288">
        <w:rPr>
          <w:rFonts w:asciiTheme="majorBidi" w:hAnsiTheme="majorBidi" w:cstheme="majorBidi"/>
        </w:rPr>
        <w:t xml:space="preserve"> workflows using </w:t>
      </w:r>
      <w:r w:rsidRPr="00EF6FB9">
        <w:rPr>
          <w:rFonts w:asciiTheme="majorBidi" w:hAnsiTheme="majorBidi" w:cstheme="majorBidi"/>
          <w:b/>
          <w:bCs/>
        </w:rPr>
        <w:t>Azure Data Factory</w:t>
      </w:r>
      <w:r w:rsidRPr="00E64288">
        <w:rPr>
          <w:rFonts w:asciiTheme="majorBidi" w:hAnsiTheme="majorBidi" w:cstheme="majorBidi"/>
        </w:rPr>
        <w:t xml:space="preserve"> to consolidate disparate case data from various legal databases and document management systems. This process standardized data formats and improved data quality, enhancing case analysis efficiency by 25%.</w:t>
      </w:r>
    </w:p>
    <w:p w14:paraId="2BF0C4F6" w14:textId="4BAD035B" w:rsidR="009A5D9A" w:rsidRPr="00980D7C" w:rsidRDefault="009A5D9A" w:rsidP="009A5D9A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980D7C">
        <w:rPr>
          <w:rFonts w:asciiTheme="majorBidi" w:hAnsiTheme="majorBidi" w:cstheme="majorBidi"/>
        </w:rPr>
        <w:t xml:space="preserve">Proficiency in database design, </w:t>
      </w:r>
      <w:r w:rsidRPr="00EF6FB9">
        <w:rPr>
          <w:rFonts w:asciiTheme="majorBidi" w:hAnsiTheme="majorBidi" w:cstheme="majorBidi"/>
          <w:b/>
          <w:bCs/>
        </w:rPr>
        <w:t>T-SQL</w:t>
      </w:r>
      <w:r w:rsidRPr="00980D7C">
        <w:rPr>
          <w:rFonts w:asciiTheme="majorBidi" w:hAnsiTheme="majorBidi" w:cstheme="majorBidi"/>
        </w:rPr>
        <w:t xml:space="preserve"> programming, performance tuning, and index analysis, applied to design resilient database solutions</w:t>
      </w:r>
      <w:r w:rsidR="00980D7C">
        <w:rPr>
          <w:rFonts w:asciiTheme="majorBidi" w:hAnsiTheme="majorBidi" w:cstheme="majorBidi"/>
        </w:rPr>
        <w:t xml:space="preserve"> and</w:t>
      </w:r>
      <w:r w:rsidRPr="00980D7C">
        <w:rPr>
          <w:rFonts w:asciiTheme="majorBidi" w:hAnsiTheme="majorBidi" w:cstheme="majorBidi"/>
        </w:rPr>
        <w:t xml:space="preserve"> enhance query efficiency.</w:t>
      </w:r>
    </w:p>
    <w:p w14:paraId="03E0EA9D" w14:textId="77777777" w:rsidR="009A5D9A" w:rsidRPr="00C540D6" w:rsidRDefault="009A5D9A" w:rsidP="009A5D9A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C540D6">
        <w:rPr>
          <w:rFonts w:asciiTheme="majorBidi" w:hAnsiTheme="majorBidi" w:cstheme="majorBidi"/>
        </w:rPr>
        <w:t>Crea</w:t>
      </w:r>
      <w:r>
        <w:rPr>
          <w:rFonts w:asciiTheme="majorBidi" w:hAnsiTheme="majorBidi" w:cstheme="majorBidi"/>
        </w:rPr>
        <w:t>ted features, user stories and t</w:t>
      </w:r>
      <w:r w:rsidRPr="00C540D6">
        <w:rPr>
          <w:rFonts w:asciiTheme="majorBidi" w:hAnsiTheme="majorBidi" w:cstheme="majorBidi"/>
        </w:rPr>
        <w:t xml:space="preserve">asks in </w:t>
      </w:r>
      <w:r w:rsidRPr="00EF6FB9">
        <w:rPr>
          <w:rFonts w:asciiTheme="majorBidi" w:hAnsiTheme="majorBidi" w:cstheme="majorBidi"/>
          <w:b/>
          <w:bCs/>
        </w:rPr>
        <w:t>Azure DevOps</w:t>
      </w:r>
      <w:r w:rsidRPr="00C540D6">
        <w:rPr>
          <w:rFonts w:asciiTheme="majorBidi" w:hAnsiTheme="majorBidi" w:cstheme="majorBidi"/>
        </w:rPr>
        <w:t xml:space="preserve"> and planned sprints biweekly</w:t>
      </w:r>
      <w:r>
        <w:rPr>
          <w:rFonts w:asciiTheme="majorBidi" w:hAnsiTheme="majorBidi" w:cstheme="majorBidi"/>
        </w:rPr>
        <w:t xml:space="preserve"> based on agile methodology</w:t>
      </w:r>
      <w:r w:rsidRPr="00C540D6">
        <w:rPr>
          <w:rFonts w:asciiTheme="majorBidi" w:hAnsiTheme="majorBidi" w:cstheme="majorBidi"/>
        </w:rPr>
        <w:t>.</w:t>
      </w:r>
    </w:p>
    <w:p w14:paraId="059E4682" w14:textId="19A7571E" w:rsidR="009A5D9A" w:rsidRDefault="00761690" w:rsidP="009A5D9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Data Analyst</w:t>
      </w:r>
      <w:r w:rsidR="009A5D9A">
        <w:rPr>
          <w:rFonts w:cstheme="minorHAnsi"/>
          <w:b/>
          <w:bCs/>
        </w:rPr>
        <w:t xml:space="preserve"> / </w:t>
      </w:r>
      <w:proofErr w:type="spellStart"/>
      <w:r w:rsidR="009A5D9A">
        <w:rPr>
          <w:rFonts w:cstheme="minorHAnsi"/>
          <w:b/>
          <w:bCs/>
        </w:rPr>
        <w:t>Cendyn</w:t>
      </w:r>
      <w:proofErr w:type="spellEnd"/>
      <w:r w:rsidR="009A5D9A">
        <w:rPr>
          <w:rFonts w:cstheme="minorHAnsi"/>
          <w:b/>
          <w:bCs/>
        </w:rPr>
        <w:t xml:space="preserve"> – Remote</w:t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</w:r>
      <w:r w:rsidR="009A5D9A">
        <w:rPr>
          <w:rFonts w:cstheme="minorHAnsi"/>
          <w:b/>
          <w:bCs/>
        </w:rPr>
        <w:tab/>
        <w:t xml:space="preserve">                                 Mar 2022 – Nov 2022</w:t>
      </w:r>
    </w:p>
    <w:p w14:paraId="24039CDB" w14:textId="77777777" w:rsidR="009A5D9A" w:rsidRPr="00C80401" w:rsidRDefault="009A5D9A" w:rsidP="009A5D9A">
      <w:pPr>
        <w:spacing w:after="0"/>
        <w:rPr>
          <w:rFonts w:asciiTheme="majorBidi" w:hAnsiTheme="majorBidi" w:cstheme="majorBidi"/>
          <w:i/>
          <w:iCs/>
        </w:rPr>
      </w:pPr>
      <w:proofErr w:type="spellStart"/>
      <w:r w:rsidRPr="00C80401">
        <w:rPr>
          <w:rFonts w:asciiTheme="majorBidi" w:hAnsiTheme="majorBidi" w:cstheme="majorBidi"/>
          <w:i/>
          <w:iCs/>
        </w:rPr>
        <w:t>Cendyn</w:t>
      </w:r>
      <w:proofErr w:type="spellEnd"/>
      <w:r w:rsidRPr="00C80401">
        <w:rPr>
          <w:rFonts w:asciiTheme="majorBidi" w:hAnsiTheme="majorBidi" w:cstheme="majorBidi"/>
          <w:i/>
          <w:iCs/>
        </w:rPr>
        <w:t xml:space="preserve"> is a leading global hospitality cloud-based technology company that empowers hotels to drive revenue, maximize profitability, and foster deeper connections with guests through its integrated solutions.</w:t>
      </w:r>
    </w:p>
    <w:p w14:paraId="1486D600" w14:textId="77777777" w:rsidR="00226807" w:rsidRPr="004B2F5E" w:rsidRDefault="00226807" w:rsidP="0022680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EF6FB9">
        <w:rPr>
          <w:rFonts w:asciiTheme="majorBidi" w:hAnsiTheme="majorBidi" w:cstheme="majorBidi"/>
          <w:b/>
          <w:bCs/>
        </w:rPr>
        <w:t>Collaborated</w:t>
      </w:r>
      <w:r w:rsidRPr="004B2F5E">
        <w:rPr>
          <w:rFonts w:asciiTheme="majorBidi" w:hAnsiTheme="majorBidi" w:cstheme="majorBidi"/>
        </w:rPr>
        <w:t xml:space="preserve"> with team, business experts, stakeholders to gather their requirements translate the business logic to technical report and present prepared mockups, reports and dashboards.</w:t>
      </w:r>
    </w:p>
    <w:p w14:paraId="13CC89FB" w14:textId="77777777" w:rsidR="00226807" w:rsidRPr="004B2F5E" w:rsidRDefault="00226807" w:rsidP="00226807">
      <w:pPr>
        <w:pStyle w:val="ListParagraph"/>
        <w:numPr>
          <w:ilvl w:val="0"/>
          <w:numId w:val="39"/>
        </w:numPr>
        <w:rPr>
          <w:rFonts w:asciiTheme="majorBidi" w:hAnsiTheme="majorBidi" w:cstheme="majorBidi"/>
        </w:rPr>
      </w:pPr>
      <w:r w:rsidRPr="004B2F5E">
        <w:rPr>
          <w:rFonts w:asciiTheme="majorBidi" w:hAnsiTheme="majorBidi" w:cstheme="majorBidi"/>
        </w:rPr>
        <w:t xml:space="preserve">Developed a digital marketing dashboard in </w:t>
      </w:r>
      <w:r w:rsidRPr="00761690">
        <w:rPr>
          <w:rFonts w:asciiTheme="majorBidi" w:hAnsiTheme="majorBidi" w:cstheme="majorBidi"/>
          <w:b/>
          <w:bCs/>
        </w:rPr>
        <w:t>Power BI</w:t>
      </w:r>
      <w:r w:rsidRPr="004B2F5E">
        <w:rPr>
          <w:rFonts w:asciiTheme="majorBidi" w:hAnsiTheme="majorBidi" w:cstheme="majorBidi"/>
        </w:rPr>
        <w:t xml:space="preserve"> for a hotel chain, visualizing KPIs including campaign conversion rates, cost per acquisition, and social media engagement, which guided data-driven marketing strategies and enhanced campaign ROI by 30%.</w:t>
      </w:r>
    </w:p>
    <w:p w14:paraId="0E0408C3" w14:textId="76875961" w:rsidR="009A5D9A" w:rsidRDefault="009A5D9A" w:rsidP="009A5D9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Business Intelligence Developer/ Shimadzu – Columbia, MD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  <w:t>2019 Jan- 202</w:t>
      </w:r>
      <w:r w:rsidR="00C86BAA">
        <w:rPr>
          <w:rFonts w:cstheme="minorHAnsi"/>
          <w:b/>
          <w:bCs/>
        </w:rPr>
        <w:t>2</w:t>
      </w:r>
      <w:r>
        <w:rPr>
          <w:rFonts w:cstheme="minorHAnsi"/>
          <w:b/>
          <w:bCs/>
        </w:rPr>
        <w:t xml:space="preserve"> </w:t>
      </w:r>
      <w:r w:rsidR="00C86BAA">
        <w:rPr>
          <w:rFonts w:cstheme="minorHAnsi"/>
          <w:b/>
          <w:bCs/>
        </w:rPr>
        <w:t>Jan</w:t>
      </w:r>
    </w:p>
    <w:p w14:paraId="70B1290D" w14:textId="77777777" w:rsidR="00226807" w:rsidRPr="0019737F" w:rsidRDefault="00226807" w:rsidP="00226807">
      <w:pPr>
        <w:rPr>
          <w:rFonts w:cstheme="minorHAnsi"/>
          <w:b/>
          <w:bCs/>
        </w:rPr>
      </w:pPr>
      <w:r w:rsidRPr="0019737F">
        <w:rPr>
          <w:rFonts w:cstheme="minorHAnsi"/>
          <w:b/>
          <w:bCs/>
        </w:rPr>
        <w:t>Data Analyst / United Nations Millennium Project – Washington D.C</w:t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</w:r>
      <w:r w:rsidRPr="0019737F">
        <w:rPr>
          <w:rFonts w:cstheme="minorHAnsi"/>
          <w:b/>
          <w:bCs/>
        </w:rPr>
        <w:tab/>
        <w:t xml:space="preserve">       2018 Aug – 2018 Dec</w:t>
      </w:r>
    </w:p>
    <w:p w14:paraId="38360250" w14:textId="7C987983" w:rsidR="00547DA4" w:rsidRPr="008124F3" w:rsidRDefault="00547DA4" w:rsidP="00547DA4">
      <w:pPr>
        <w:pStyle w:val="Heading1"/>
        <w:spacing w:after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Education</w:t>
      </w:r>
    </w:p>
    <w:p w14:paraId="1028E6B9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739B0AD3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46BDF3BA" w14:textId="77777777" w:rsidR="00547DA4" w:rsidRDefault="00547DA4" w:rsidP="00742447">
      <w:pPr>
        <w:pStyle w:val="ListParagraph"/>
        <w:rPr>
          <w:rFonts w:cs="Calibri"/>
          <w:b/>
          <w:bCs/>
          <w:sz w:val="4"/>
          <w:szCs w:val="4"/>
        </w:rPr>
      </w:pPr>
    </w:p>
    <w:p w14:paraId="601A4DF8" w14:textId="0E73F5CE" w:rsidR="001C4651" w:rsidRDefault="001C4651" w:rsidP="001C4651">
      <w:pPr>
        <w:pStyle w:val="ListParagraph"/>
        <w:rPr>
          <w:rFonts w:cs="Calibri"/>
          <w:b/>
          <w:bCs/>
        </w:rPr>
      </w:pPr>
      <w:r>
        <w:rPr>
          <w:rFonts w:cs="Calibri"/>
          <w:b/>
          <w:bCs/>
        </w:rPr>
        <w:t xml:space="preserve">Springboard Data Science bootcamp April 2024 </w:t>
      </w:r>
      <w:r w:rsidR="009E3D8F">
        <w:rPr>
          <w:rFonts w:cs="Calibri"/>
          <w:b/>
          <w:bCs/>
        </w:rPr>
        <w:t>–</w:t>
      </w:r>
      <w:r>
        <w:rPr>
          <w:rFonts w:cs="Calibri"/>
          <w:b/>
          <w:bCs/>
        </w:rPr>
        <w:t xml:space="preserve"> </w:t>
      </w:r>
      <w:r w:rsidR="009E3D8F">
        <w:rPr>
          <w:rFonts w:cs="Calibri"/>
          <w:b/>
          <w:bCs/>
        </w:rPr>
        <w:t>August 2024</w:t>
      </w:r>
    </w:p>
    <w:p w14:paraId="5911E715" w14:textId="5D61940E" w:rsidR="00FC5CE7" w:rsidRPr="009E30D1" w:rsidRDefault="00FC5CE7" w:rsidP="00742447">
      <w:pPr>
        <w:pStyle w:val="ListParagraph"/>
        <w:rPr>
          <w:rFonts w:cs="Calibri"/>
          <w:b/>
          <w:bCs/>
        </w:rPr>
      </w:pPr>
      <w:r w:rsidRPr="009E30D1">
        <w:rPr>
          <w:rFonts w:cs="Calibri"/>
          <w:b/>
          <w:bCs/>
        </w:rPr>
        <w:t xml:space="preserve">Master of Information Technology – </w:t>
      </w:r>
      <w:r w:rsidR="00F51705">
        <w:rPr>
          <w:rFonts w:cs="Calibri"/>
          <w:b/>
          <w:bCs/>
        </w:rPr>
        <w:t>Data Analytics</w:t>
      </w:r>
      <w:r w:rsidR="00742447">
        <w:rPr>
          <w:rFonts w:cs="Calibri"/>
          <w:b/>
          <w:bCs/>
        </w:rPr>
        <w:t xml:space="preserve"> </w:t>
      </w:r>
      <w:r w:rsidRPr="009E30D1">
        <w:rPr>
          <w:rFonts w:cs="Calibri"/>
          <w:b/>
          <w:bCs/>
        </w:rPr>
        <w:t>20</w:t>
      </w:r>
      <w:r w:rsidR="00F51705">
        <w:rPr>
          <w:rFonts w:cs="Calibri"/>
          <w:b/>
          <w:bCs/>
        </w:rPr>
        <w:t>20</w:t>
      </w:r>
      <w:r w:rsidRPr="009E30D1">
        <w:rPr>
          <w:rFonts w:cs="Calibri"/>
          <w:b/>
          <w:bCs/>
        </w:rPr>
        <w:t xml:space="preserve"> - Present </w:t>
      </w:r>
    </w:p>
    <w:p w14:paraId="1EDAE560" w14:textId="2CC56691" w:rsidR="00FC5CE7" w:rsidRPr="009E30D1" w:rsidRDefault="00FC5CE7" w:rsidP="00FC5CE7">
      <w:pPr>
        <w:pStyle w:val="ListParagraph"/>
        <w:rPr>
          <w:rFonts w:cs="Calibri"/>
        </w:rPr>
      </w:pPr>
      <w:r w:rsidRPr="009E30D1">
        <w:rPr>
          <w:rFonts w:cs="Calibri"/>
        </w:rPr>
        <w:t>University</w:t>
      </w:r>
      <w:r>
        <w:rPr>
          <w:rFonts w:cs="Calibri"/>
        </w:rPr>
        <w:t xml:space="preserve"> of Maryland </w:t>
      </w:r>
      <w:r w:rsidR="00F51705">
        <w:rPr>
          <w:rFonts w:cs="Calibri"/>
        </w:rPr>
        <w:t>Global Campus</w:t>
      </w:r>
    </w:p>
    <w:p w14:paraId="4E9E580F" w14:textId="5113860C" w:rsidR="00742447" w:rsidRPr="008124F3" w:rsidRDefault="00742447" w:rsidP="00742447">
      <w:pPr>
        <w:pStyle w:val="ListParagraph"/>
        <w:ind w:left="360" w:firstLine="348"/>
        <w:rPr>
          <w:rFonts w:cstheme="minorHAnsi"/>
          <w:b/>
          <w:bCs/>
        </w:rPr>
      </w:pPr>
      <w:r w:rsidRPr="008124F3">
        <w:rPr>
          <w:rFonts w:cstheme="minorHAnsi"/>
          <w:b/>
          <w:bCs/>
        </w:rPr>
        <w:t>Master of Information Technology in e-Commerce 2008</w:t>
      </w:r>
    </w:p>
    <w:p w14:paraId="2BA51C87" w14:textId="35C9E36A" w:rsidR="00FC5CE7" w:rsidRPr="009E30D1" w:rsidRDefault="00242B6A" w:rsidP="00FC5CE7">
      <w:pPr>
        <w:pStyle w:val="ListParagraph"/>
        <w:rPr>
          <w:rFonts w:cs="Calibri"/>
          <w:b/>
          <w:bCs/>
        </w:rPr>
      </w:pPr>
      <w:r>
        <w:rPr>
          <w:rFonts w:cs="Calibri"/>
        </w:rPr>
        <w:t xml:space="preserve">Shiraz University </w:t>
      </w:r>
    </w:p>
    <w:p w14:paraId="78444227" w14:textId="77777777" w:rsidR="00FC5CE7" w:rsidRPr="009E30D1" w:rsidRDefault="00FC5CE7" w:rsidP="00FC5CE7">
      <w:pPr>
        <w:pStyle w:val="ListParagraph"/>
        <w:ind w:left="360"/>
        <w:rPr>
          <w:rFonts w:cs="Calibri"/>
          <w:sz w:val="2"/>
          <w:szCs w:val="2"/>
        </w:rPr>
      </w:pPr>
    </w:p>
    <w:p w14:paraId="6DAACD93" w14:textId="5A7B8E6B" w:rsidR="00FC5CE7" w:rsidRPr="009E30D1" w:rsidRDefault="00FC5CE7" w:rsidP="00FC5CE7">
      <w:pPr>
        <w:pStyle w:val="ListParagraph"/>
        <w:rPr>
          <w:rFonts w:cs="Calibri"/>
        </w:rPr>
      </w:pPr>
      <w:r w:rsidRPr="009E30D1">
        <w:rPr>
          <w:rFonts w:cs="Calibri"/>
          <w:b/>
          <w:bCs/>
        </w:rPr>
        <w:t xml:space="preserve">Bachelor of Computer Engineering in Software Engineering </w:t>
      </w:r>
      <w:r w:rsidR="00B10CE3">
        <w:rPr>
          <w:rFonts w:cs="Calibri"/>
          <w:b/>
          <w:bCs/>
        </w:rPr>
        <w:t>2000</w:t>
      </w:r>
    </w:p>
    <w:p w14:paraId="39889A08" w14:textId="71718BD0" w:rsidR="00FC5CE7" w:rsidRPr="00832C91" w:rsidRDefault="00FC5CE7" w:rsidP="00832C91">
      <w:pPr>
        <w:pStyle w:val="ListParagraph"/>
        <w:rPr>
          <w:rFonts w:cs="Calibri"/>
        </w:rPr>
      </w:pPr>
      <w:r w:rsidRPr="009E30D1">
        <w:rPr>
          <w:rFonts w:cs="Calibri"/>
        </w:rPr>
        <w:t xml:space="preserve">Azad University </w:t>
      </w:r>
    </w:p>
    <w:sectPr w:rsidR="00FC5CE7" w:rsidRPr="00832C91" w:rsidSect="008061D9">
      <w:footerReference w:type="default" r:id="rId11"/>
      <w:pgSz w:w="12240" w:h="15840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545EE" w14:textId="77777777" w:rsidR="004653CB" w:rsidRDefault="004653CB" w:rsidP="00855982">
      <w:pPr>
        <w:spacing w:after="0" w:line="240" w:lineRule="auto"/>
      </w:pPr>
      <w:r>
        <w:separator/>
      </w:r>
    </w:p>
  </w:endnote>
  <w:endnote w:type="continuationSeparator" w:id="0">
    <w:p w14:paraId="3167B7CA" w14:textId="77777777" w:rsidR="004653CB" w:rsidRDefault="004653C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3F8884" w14:textId="7B67772E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24C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0808D2" w14:textId="77777777" w:rsidR="004653CB" w:rsidRDefault="004653CB" w:rsidP="00855982">
      <w:pPr>
        <w:spacing w:after="0" w:line="240" w:lineRule="auto"/>
      </w:pPr>
      <w:r>
        <w:separator/>
      </w:r>
    </w:p>
  </w:footnote>
  <w:footnote w:type="continuationSeparator" w:id="0">
    <w:p w14:paraId="16F782D6" w14:textId="77777777" w:rsidR="004653CB" w:rsidRDefault="004653C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402"/>
    <w:multiLevelType w:val="multilevel"/>
    <w:tmpl w:val="00000885"/>
    <w:lvl w:ilvl="0">
      <w:numFmt w:val="bullet"/>
      <w:lvlText w:val=""/>
      <w:lvlJc w:val="left"/>
      <w:pPr>
        <w:ind w:left="802" w:hanging="351"/>
      </w:pPr>
      <w:rPr>
        <w:rFonts w:ascii="Symbol" w:hAnsi="Symbol"/>
        <w:b w:val="0"/>
        <w:w w:val="102"/>
        <w:sz w:val="21"/>
      </w:rPr>
    </w:lvl>
    <w:lvl w:ilvl="1">
      <w:numFmt w:val="bullet"/>
      <w:lvlText w:val=""/>
      <w:lvlJc w:val="left"/>
      <w:pPr>
        <w:ind w:left="1152" w:hanging="351"/>
      </w:pPr>
      <w:rPr>
        <w:rFonts w:ascii="Symbol" w:hAnsi="Symbol"/>
        <w:b w:val="0"/>
        <w:w w:val="102"/>
        <w:sz w:val="21"/>
      </w:rPr>
    </w:lvl>
    <w:lvl w:ilvl="2">
      <w:numFmt w:val="bullet"/>
      <w:lvlText w:val="•"/>
      <w:lvlJc w:val="left"/>
      <w:pPr>
        <w:ind w:left="2202" w:hanging="351"/>
      </w:pPr>
    </w:lvl>
    <w:lvl w:ilvl="3">
      <w:numFmt w:val="bullet"/>
      <w:lvlText w:val="•"/>
      <w:lvlJc w:val="left"/>
      <w:pPr>
        <w:ind w:left="3252" w:hanging="351"/>
      </w:pPr>
    </w:lvl>
    <w:lvl w:ilvl="4">
      <w:numFmt w:val="bullet"/>
      <w:lvlText w:val="•"/>
      <w:lvlJc w:val="left"/>
      <w:pPr>
        <w:ind w:left="4302" w:hanging="351"/>
      </w:pPr>
    </w:lvl>
    <w:lvl w:ilvl="5">
      <w:numFmt w:val="bullet"/>
      <w:lvlText w:val="•"/>
      <w:lvlJc w:val="left"/>
      <w:pPr>
        <w:ind w:left="5353" w:hanging="351"/>
      </w:pPr>
    </w:lvl>
    <w:lvl w:ilvl="6">
      <w:numFmt w:val="bullet"/>
      <w:lvlText w:val="•"/>
      <w:lvlJc w:val="left"/>
      <w:pPr>
        <w:ind w:left="6403" w:hanging="351"/>
      </w:pPr>
    </w:lvl>
    <w:lvl w:ilvl="7">
      <w:numFmt w:val="bullet"/>
      <w:lvlText w:val="•"/>
      <w:lvlJc w:val="left"/>
      <w:pPr>
        <w:ind w:left="7453" w:hanging="351"/>
      </w:pPr>
    </w:lvl>
    <w:lvl w:ilvl="8">
      <w:numFmt w:val="bullet"/>
      <w:lvlText w:val="•"/>
      <w:lvlJc w:val="left"/>
      <w:pPr>
        <w:ind w:left="8503" w:hanging="351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04830CB"/>
    <w:multiLevelType w:val="hybridMultilevel"/>
    <w:tmpl w:val="11402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7A27AE"/>
    <w:multiLevelType w:val="hybridMultilevel"/>
    <w:tmpl w:val="FCE47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FF469D"/>
    <w:multiLevelType w:val="hybridMultilevel"/>
    <w:tmpl w:val="8A763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6F37395"/>
    <w:multiLevelType w:val="hybridMultilevel"/>
    <w:tmpl w:val="E8C20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96603D"/>
    <w:multiLevelType w:val="hybridMultilevel"/>
    <w:tmpl w:val="80F2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86754A"/>
    <w:multiLevelType w:val="hybridMultilevel"/>
    <w:tmpl w:val="C0DE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D47822"/>
    <w:multiLevelType w:val="hybridMultilevel"/>
    <w:tmpl w:val="1A9E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089226">
    <w:abstractNumId w:val="15"/>
  </w:num>
  <w:num w:numId="2" w16cid:durableId="21582070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45768073">
    <w:abstractNumId w:val="15"/>
  </w:num>
  <w:num w:numId="4" w16cid:durableId="2075853535">
    <w:abstractNumId w:val="15"/>
  </w:num>
  <w:num w:numId="5" w16cid:durableId="1853493388">
    <w:abstractNumId w:val="15"/>
  </w:num>
  <w:num w:numId="6" w16cid:durableId="1343316144">
    <w:abstractNumId w:val="15"/>
  </w:num>
  <w:num w:numId="7" w16cid:durableId="1758673341">
    <w:abstractNumId w:val="15"/>
  </w:num>
  <w:num w:numId="8" w16cid:durableId="792792984">
    <w:abstractNumId w:val="15"/>
  </w:num>
  <w:num w:numId="9" w16cid:durableId="1112751358">
    <w:abstractNumId w:val="15"/>
  </w:num>
  <w:num w:numId="10" w16cid:durableId="905412526">
    <w:abstractNumId w:val="15"/>
  </w:num>
  <w:num w:numId="11" w16cid:durableId="1483304523">
    <w:abstractNumId w:val="15"/>
  </w:num>
  <w:num w:numId="12" w16cid:durableId="1728720997">
    <w:abstractNumId w:val="15"/>
  </w:num>
  <w:num w:numId="13" w16cid:durableId="1719471971">
    <w:abstractNumId w:val="11"/>
  </w:num>
  <w:num w:numId="14" w16cid:durableId="73280602">
    <w:abstractNumId w:val="21"/>
  </w:num>
  <w:num w:numId="15" w16cid:durableId="1217398266">
    <w:abstractNumId w:val="12"/>
  </w:num>
  <w:num w:numId="16" w16cid:durableId="715083320">
    <w:abstractNumId w:val="13"/>
  </w:num>
  <w:num w:numId="17" w16cid:durableId="1119762510">
    <w:abstractNumId w:val="9"/>
  </w:num>
  <w:num w:numId="18" w16cid:durableId="1946694348">
    <w:abstractNumId w:val="7"/>
  </w:num>
  <w:num w:numId="19" w16cid:durableId="32268241">
    <w:abstractNumId w:val="6"/>
  </w:num>
  <w:num w:numId="20" w16cid:durableId="977491388">
    <w:abstractNumId w:val="5"/>
  </w:num>
  <w:num w:numId="21" w16cid:durableId="662510831">
    <w:abstractNumId w:val="4"/>
  </w:num>
  <w:num w:numId="22" w16cid:durableId="1988589778">
    <w:abstractNumId w:val="8"/>
  </w:num>
  <w:num w:numId="23" w16cid:durableId="1481925733">
    <w:abstractNumId w:val="3"/>
  </w:num>
  <w:num w:numId="24" w16cid:durableId="553278468">
    <w:abstractNumId w:val="2"/>
  </w:num>
  <w:num w:numId="25" w16cid:durableId="116149225">
    <w:abstractNumId w:val="1"/>
  </w:num>
  <w:num w:numId="26" w16cid:durableId="299921017">
    <w:abstractNumId w:val="0"/>
  </w:num>
  <w:num w:numId="27" w16cid:durableId="1999533039">
    <w:abstractNumId w:val="14"/>
  </w:num>
  <w:num w:numId="28" w16cid:durableId="725953226">
    <w:abstractNumId w:val="16"/>
  </w:num>
  <w:num w:numId="29" w16cid:durableId="138115712">
    <w:abstractNumId w:val="20"/>
  </w:num>
  <w:num w:numId="30" w16cid:durableId="292446300">
    <w:abstractNumId w:val="24"/>
  </w:num>
  <w:num w:numId="31" w16cid:durableId="1853949718">
    <w:abstractNumId w:val="22"/>
  </w:num>
  <w:num w:numId="32" w16cid:durableId="1813525426">
    <w:abstractNumId w:val="18"/>
  </w:num>
  <w:num w:numId="33" w16cid:durableId="1777291940">
    <w:abstractNumId w:val="19"/>
  </w:num>
  <w:num w:numId="34" w16cid:durableId="1342391305">
    <w:abstractNumId w:val="17"/>
  </w:num>
  <w:num w:numId="35" w16cid:durableId="474684673">
    <w:abstractNumId w:val="10"/>
  </w:num>
  <w:num w:numId="36" w16cid:durableId="79104060">
    <w:abstractNumId w:val="25"/>
  </w:num>
  <w:num w:numId="37" w16cid:durableId="535699834">
    <w:abstractNumId w:val="25"/>
  </w:num>
  <w:num w:numId="38" w16cid:durableId="302003152">
    <w:abstractNumId w:val="17"/>
  </w:num>
  <w:num w:numId="39" w16cid:durableId="120417138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Y0sDA0NzYysDAxNTBW0lEKTi0uzszPAykwqwUAdRoQ6ywAAAA="/>
  </w:docVars>
  <w:rsids>
    <w:rsidRoot w:val="00600FD5"/>
    <w:rsid w:val="00003E3A"/>
    <w:rsid w:val="0000587A"/>
    <w:rsid w:val="00010E40"/>
    <w:rsid w:val="000147B2"/>
    <w:rsid w:val="00024CCD"/>
    <w:rsid w:val="00037EA2"/>
    <w:rsid w:val="00041645"/>
    <w:rsid w:val="00054E16"/>
    <w:rsid w:val="00062F84"/>
    <w:rsid w:val="0007139F"/>
    <w:rsid w:val="000826E4"/>
    <w:rsid w:val="00091A09"/>
    <w:rsid w:val="000A00D9"/>
    <w:rsid w:val="000B3A9F"/>
    <w:rsid w:val="000B58EC"/>
    <w:rsid w:val="000C18D8"/>
    <w:rsid w:val="000C6F91"/>
    <w:rsid w:val="000D3248"/>
    <w:rsid w:val="000D7313"/>
    <w:rsid w:val="000F63AA"/>
    <w:rsid w:val="00100196"/>
    <w:rsid w:val="00100AEE"/>
    <w:rsid w:val="001014B6"/>
    <w:rsid w:val="0010383A"/>
    <w:rsid w:val="00104478"/>
    <w:rsid w:val="0011196E"/>
    <w:rsid w:val="001160B2"/>
    <w:rsid w:val="00125393"/>
    <w:rsid w:val="001266E4"/>
    <w:rsid w:val="00140344"/>
    <w:rsid w:val="00147C99"/>
    <w:rsid w:val="00150437"/>
    <w:rsid w:val="0015327D"/>
    <w:rsid w:val="001536FE"/>
    <w:rsid w:val="00160EAE"/>
    <w:rsid w:val="00163FE3"/>
    <w:rsid w:val="00173047"/>
    <w:rsid w:val="0017346E"/>
    <w:rsid w:val="00176A0A"/>
    <w:rsid w:val="0018366E"/>
    <w:rsid w:val="00186280"/>
    <w:rsid w:val="001946E2"/>
    <w:rsid w:val="001B0855"/>
    <w:rsid w:val="001B49BB"/>
    <w:rsid w:val="001C4651"/>
    <w:rsid w:val="001C7A5D"/>
    <w:rsid w:val="001D4362"/>
    <w:rsid w:val="001D4CB8"/>
    <w:rsid w:val="001F003A"/>
    <w:rsid w:val="001F0958"/>
    <w:rsid w:val="001F2421"/>
    <w:rsid w:val="001F7E7E"/>
    <w:rsid w:val="002008CC"/>
    <w:rsid w:val="00202765"/>
    <w:rsid w:val="00206382"/>
    <w:rsid w:val="00213CCA"/>
    <w:rsid w:val="0021584E"/>
    <w:rsid w:val="00216154"/>
    <w:rsid w:val="00220F1E"/>
    <w:rsid w:val="00223E6F"/>
    <w:rsid w:val="00225E5B"/>
    <w:rsid w:val="00226807"/>
    <w:rsid w:val="00242B6A"/>
    <w:rsid w:val="00245B53"/>
    <w:rsid w:val="002510F4"/>
    <w:rsid w:val="0025137C"/>
    <w:rsid w:val="00253532"/>
    <w:rsid w:val="0026242A"/>
    <w:rsid w:val="002733DF"/>
    <w:rsid w:val="00274608"/>
    <w:rsid w:val="00275ACB"/>
    <w:rsid w:val="00280DDD"/>
    <w:rsid w:val="00281D36"/>
    <w:rsid w:val="00283521"/>
    <w:rsid w:val="00283CB1"/>
    <w:rsid w:val="002847EC"/>
    <w:rsid w:val="0028742A"/>
    <w:rsid w:val="00295AAE"/>
    <w:rsid w:val="002A1226"/>
    <w:rsid w:val="002A52CA"/>
    <w:rsid w:val="002B095B"/>
    <w:rsid w:val="002B5907"/>
    <w:rsid w:val="002C43FB"/>
    <w:rsid w:val="002C7EA5"/>
    <w:rsid w:val="002D41D1"/>
    <w:rsid w:val="002E1877"/>
    <w:rsid w:val="002E2DA6"/>
    <w:rsid w:val="002E6B05"/>
    <w:rsid w:val="002F2C8F"/>
    <w:rsid w:val="00303621"/>
    <w:rsid w:val="00311121"/>
    <w:rsid w:val="00325BB2"/>
    <w:rsid w:val="003320B9"/>
    <w:rsid w:val="00336964"/>
    <w:rsid w:val="0034245A"/>
    <w:rsid w:val="00357450"/>
    <w:rsid w:val="00366895"/>
    <w:rsid w:val="00372CF5"/>
    <w:rsid w:val="00373B3C"/>
    <w:rsid w:val="00375150"/>
    <w:rsid w:val="0038238B"/>
    <w:rsid w:val="003831A4"/>
    <w:rsid w:val="003957AC"/>
    <w:rsid w:val="00396528"/>
    <w:rsid w:val="003A0CED"/>
    <w:rsid w:val="003A170C"/>
    <w:rsid w:val="003C0011"/>
    <w:rsid w:val="003C6603"/>
    <w:rsid w:val="003D52BE"/>
    <w:rsid w:val="003F14C6"/>
    <w:rsid w:val="003F330C"/>
    <w:rsid w:val="00401B57"/>
    <w:rsid w:val="00402AB8"/>
    <w:rsid w:val="00402BBF"/>
    <w:rsid w:val="00403302"/>
    <w:rsid w:val="00405163"/>
    <w:rsid w:val="00410FEF"/>
    <w:rsid w:val="004229AA"/>
    <w:rsid w:val="00435665"/>
    <w:rsid w:val="004431C4"/>
    <w:rsid w:val="00446202"/>
    <w:rsid w:val="004474A8"/>
    <w:rsid w:val="00461CC9"/>
    <w:rsid w:val="00461F7C"/>
    <w:rsid w:val="004653CB"/>
    <w:rsid w:val="004709EF"/>
    <w:rsid w:val="00473491"/>
    <w:rsid w:val="004836F1"/>
    <w:rsid w:val="00490E8C"/>
    <w:rsid w:val="004A2D16"/>
    <w:rsid w:val="004A507F"/>
    <w:rsid w:val="004A6B2C"/>
    <w:rsid w:val="004A6F7A"/>
    <w:rsid w:val="004A743F"/>
    <w:rsid w:val="004B1325"/>
    <w:rsid w:val="004B46DC"/>
    <w:rsid w:val="004B74DE"/>
    <w:rsid w:val="004C0DD4"/>
    <w:rsid w:val="004C103C"/>
    <w:rsid w:val="004D29B5"/>
    <w:rsid w:val="004E26FB"/>
    <w:rsid w:val="004E371B"/>
    <w:rsid w:val="004E5A4E"/>
    <w:rsid w:val="004E67B7"/>
    <w:rsid w:val="00502EEF"/>
    <w:rsid w:val="00504F53"/>
    <w:rsid w:val="0050531E"/>
    <w:rsid w:val="00505DB4"/>
    <w:rsid w:val="005205CB"/>
    <w:rsid w:val="00521CB8"/>
    <w:rsid w:val="00534BAD"/>
    <w:rsid w:val="00535393"/>
    <w:rsid w:val="0053651D"/>
    <w:rsid w:val="0054428E"/>
    <w:rsid w:val="00547DA4"/>
    <w:rsid w:val="00553F42"/>
    <w:rsid w:val="00561429"/>
    <w:rsid w:val="005647E6"/>
    <w:rsid w:val="005658F0"/>
    <w:rsid w:val="00571E5C"/>
    <w:rsid w:val="005930D9"/>
    <w:rsid w:val="005972D6"/>
    <w:rsid w:val="00597C18"/>
    <w:rsid w:val="005B2CB2"/>
    <w:rsid w:val="005B2EBA"/>
    <w:rsid w:val="005B301C"/>
    <w:rsid w:val="005C4097"/>
    <w:rsid w:val="005C5F76"/>
    <w:rsid w:val="005E1F7A"/>
    <w:rsid w:val="005E5BDE"/>
    <w:rsid w:val="005E60BA"/>
    <w:rsid w:val="005F31A6"/>
    <w:rsid w:val="00600FD5"/>
    <w:rsid w:val="00602754"/>
    <w:rsid w:val="00604C27"/>
    <w:rsid w:val="0060680A"/>
    <w:rsid w:val="00606964"/>
    <w:rsid w:val="00610E8C"/>
    <w:rsid w:val="00611422"/>
    <w:rsid w:val="00623BDE"/>
    <w:rsid w:val="006324E1"/>
    <w:rsid w:val="00632C5E"/>
    <w:rsid w:val="00634547"/>
    <w:rsid w:val="00642C8C"/>
    <w:rsid w:val="00646366"/>
    <w:rsid w:val="006526BE"/>
    <w:rsid w:val="00654E62"/>
    <w:rsid w:val="00661B12"/>
    <w:rsid w:val="006628FB"/>
    <w:rsid w:val="00667CD2"/>
    <w:rsid w:val="00674502"/>
    <w:rsid w:val="00677F04"/>
    <w:rsid w:val="006849C5"/>
    <w:rsid w:val="0069084C"/>
    <w:rsid w:val="00692E7C"/>
    <w:rsid w:val="00695449"/>
    <w:rsid w:val="00696A01"/>
    <w:rsid w:val="006A1095"/>
    <w:rsid w:val="006B4557"/>
    <w:rsid w:val="006B4C04"/>
    <w:rsid w:val="006B5A38"/>
    <w:rsid w:val="006E0389"/>
    <w:rsid w:val="006E1BF1"/>
    <w:rsid w:val="006E2419"/>
    <w:rsid w:val="006E280D"/>
    <w:rsid w:val="00710237"/>
    <w:rsid w:val="007131D7"/>
    <w:rsid w:val="007136DE"/>
    <w:rsid w:val="00715E3D"/>
    <w:rsid w:val="0071650A"/>
    <w:rsid w:val="007246B4"/>
    <w:rsid w:val="00732973"/>
    <w:rsid w:val="00734206"/>
    <w:rsid w:val="00734E0A"/>
    <w:rsid w:val="00734E58"/>
    <w:rsid w:val="0074025F"/>
    <w:rsid w:val="007410B0"/>
    <w:rsid w:val="00742447"/>
    <w:rsid w:val="00751292"/>
    <w:rsid w:val="00754549"/>
    <w:rsid w:val="00761690"/>
    <w:rsid w:val="007616AB"/>
    <w:rsid w:val="00763904"/>
    <w:rsid w:val="00771A89"/>
    <w:rsid w:val="00775E3C"/>
    <w:rsid w:val="00777D5E"/>
    <w:rsid w:val="00781E78"/>
    <w:rsid w:val="007833A7"/>
    <w:rsid w:val="0078432F"/>
    <w:rsid w:val="0079254E"/>
    <w:rsid w:val="007975F9"/>
    <w:rsid w:val="007A6089"/>
    <w:rsid w:val="007A6E39"/>
    <w:rsid w:val="007B76D7"/>
    <w:rsid w:val="007C367D"/>
    <w:rsid w:val="007C6834"/>
    <w:rsid w:val="007D09E9"/>
    <w:rsid w:val="007D3DF4"/>
    <w:rsid w:val="007D6CAA"/>
    <w:rsid w:val="007D7829"/>
    <w:rsid w:val="007E48A0"/>
    <w:rsid w:val="007E5B10"/>
    <w:rsid w:val="007F60CA"/>
    <w:rsid w:val="008061D9"/>
    <w:rsid w:val="00807474"/>
    <w:rsid w:val="008125E7"/>
    <w:rsid w:val="00816349"/>
    <w:rsid w:val="008204A8"/>
    <w:rsid w:val="008216DF"/>
    <w:rsid w:val="008275E1"/>
    <w:rsid w:val="00832C91"/>
    <w:rsid w:val="00837A90"/>
    <w:rsid w:val="00852202"/>
    <w:rsid w:val="00855982"/>
    <w:rsid w:val="00861813"/>
    <w:rsid w:val="008623B9"/>
    <w:rsid w:val="008716E6"/>
    <w:rsid w:val="00871823"/>
    <w:rsid w:val="00875542"/>
    <w:rsid w:val="00877612"/>
    <w:rsid w:val="00880C99"/>
    <w:rsid w:val="008907F8"/>
    <w:rsid w:val="00891DD4"/>
    <w:rsid w:val="008B0941"/>
    <w:rsid w:val="008B13EC"/>
    <w:rsid w:val="008B6972"/>
    <w:rsid w:val="008B7395"/>
    <w:rsid w:val="008B7669"/>
    <w:rsid w:val="008C0448"/>
    <w:rsid w:val="008C411B"/>
    <w:rsid w:val="008C5363"/>
    <w:rsid w:val="008E24EF"/>
    <w:rsid w:val="008E5413"/>
    <w:rsid w:val="008E5920"/>
    <w:rsid w:val="008F3C1A"/>
    <w:rsid w:val="008F5B1F"/>
    <w:rsid w:val="008F6D0B"/>
    <w:rsid w:val="008F73CF"/>
    <w:rsid w:val="0090455B"/>
    <w:rsid w:val="00913A09"/>
    <w:rsid w:val="00916C65"/>
    <w:rsid w:val="00922D16"/>
    <w:rsid w:val="00924BFD"/>
    <w:rsid w:val="00932668"/>
    <w:rsid w:val="009335D7"/>
    <w:rsid w:val="00934C6A"/>
    <w:rsid w:val="009456DA"/>
    <w:rsid w:val="00946696"/>
    <w:rsid w:val="00947CC3"/>
    <w:rsid w:val="00952211"/>
    <w:rsid w:val="009539EC"/>
    <w:rsid w:val="009557BC"/>
    <w:rsid w:val="00956679"/>
    <w:rsid w:val="00961574"/>
    <w:rsid w:val="0096248D"/>
    <w:rsid w:val="00963679"/>
    <w:rsid w:val="0096478D"/>
    <w:rsid w:val="00964ADD"/>
    <w:rsid w:val="00967E56"/>
    <w:rsid w:val="0097783C"/>
    <w:rsid w:val="00977BF1"/>
    <w:rsid w:val="00980D7C"/>
    <w:rsid w:val="00987E2C"/>
    <w:rsid w:val="009A534F"/>
    <w:rsid w:val="009A5D9A"/>
    <w:rsid w:val="009A7508"/>
    <w:rsid w:val="009A77CF"/>
    <w:rsid w:val="009B2DA7"/>
    <w:rsid w:val="009B3E8B"/>
    <w:rsid w:val="009D0358"/>
    <w:rsid w:val="009D69E1"/>
    <w:rsid w:val="009E3D8F"/>
    <w:rsid w:val="009E602C"/>
    <w:rsid w:val="00A050EC"/>
    <w:rsid w:val="00A10484"/>
    <w:rsid w:val="00A11315"/>
    <w:rsid w:val="00A20A99"/>
    <w:rsid w:val="00A25973"/>
    <w:rsid w:val="00A30877"/>
    <w:rsid w:val="00A47A1B"/>
    <w:rsid w:val="00A71E59"/>
    <w:rsid w:val="00A7246E"/>
    <w:rsid w:val="00A757D2"/>
    <w:rsid w:val="00A7668C"/>
    <w:rsid w:val="00A87B51"/>
    <w:rsid w:val="00AA3E1F"/>
    <w:rsid w:val="00AA6808"/>
    <w:rsid w:val="00AB327F"/>
    <w:rsid w:val="00AB380F"/>
    <w:rsid w:val="00AC1808"/>
    <w:rsid w:val="00AC4F09"/>
    <w:rsid w:val="00AD3C34"/>
    <w:rsid w:val="00AE0500"/>
    <w:rsid w:val="00AE6210"/>
    <w:rsid w:val="00AF67AB"/>
    <w:rsid w:val="00B026BF"/>
    <w:rsid w:val="00B07D9D"/>
    <w:rsid w:val="00B10CE3"/>
    <w:rsid w:val="00B12ADE"/>
    <w:rsid w:val="00B12C17"/>
    <w:rsid w:val="00B23268"/>
    <w:rsid w:val="00B43C76"/>
    <w:rsid w:val="00B44EE6"/>
    <w:rsid w:val="00B56A19"/>
    <w:rsid w:val="00B62DC4"/>
    <w:rsid w:val="00B73519"/>
    <w:rsid w:val="00B75583"/>
    <w:rsid w:val="00B85FE5"/>
    <w:rsid w:val="00B948E7"/>
    <w:rsid w:val="00B94D20"/>
    <w:rsid w:val="00B95042"/>
    <w:rsid w:val="00B96299"/>
    <w:rsid w:val="00B97A43"/>
    <w:rsid w:val="00BA1F68"/>
    <w:rsid w:val="00BA28FF"/>
    <w:rsid w:val="00BA3418"/>
    <w:rsid w:val="00BB761B"/>
    <w:rsid w:val="00BC1336"/>
    <w:rsid w:val="00BC4879"/>
    <w:rsid w:val="00BC4CDE"/>
    <w:rsid w:val="00BD078D"/>
    <w:rsid w:val="00BE0197"/>
    <w:rsid w:val="00BE0494"/>
    <w:rsid w:val="00C02E19"/>
    <w:rsid w:val="00C0346A"/>
    <w:rsid w:val="00C13012"/>
    <w:rsid w:val="00C16222"/>
    <w:rsid w:val="00C171BD"/>
    <w:rsid w:val="00C32FFD"/>
    <w:rsid w:val="00C34950"/>
    <w:rsid w:val="00C379CC"/>
    <w:rsid w:val="00C41AD6"/>
    <w:rsid w:val="00C461A7"/>
    <w:rsid w:val="00C511A5"/>
    <w:rsid w:val="00C620F9"/>
    <w:rsid w:val="00C67135"/>
    <w:rsid w:val="00C80451"/>
    <w:rsid w:val="00C85AED"/>
    <w:rsid w:val="00C86BAA"/>
    <w:rsid w:val="00C91777"/>
    <w:rsid w:val="00C94BDE"/>
    <w:rsid w:val="00CA06F0"/>
    <w:rsid w:val="00CA25E1"/>
    <w:rsid w:val="00CB0A75"/>
    <w:rsid w:val="00CB1F28"/>
    <w:rsid w:val="00CB6AF7"/>
    <w:rsid w:val="00CB6E87"/>
    <w:rsid w:val="00CC593D"/>
    <w:rsid w:val="00CD2391"/>
    <w:rsid w:val="00CE2900"/>
    <w:rsid w:val="00CE3306"/>
    <w:rsid w:val="00CE3EF2"/>
    <w:rsid w:val="00CF0163"/>
    <w:rsid w:val="00D0015A"/>
    <w:rsid w:val="00D03FE2"/>
    <w:rsid w:val="00D057ED"/>
    <w:rsid w:val="00D06896"/>
    <w:rsid w:val="00D07CDA"/>
    <w:rsid w:val="00D07E42"/>
    <w:rsid w:val="00D173FE"/>
    <w:rsid w:val="00D27989"/>
    <w:rsid w:val="00D314D2"/>
    <w:rsid w:val="00D3776B"/>
    <w:rsid w:val="00D538A4"/>
    <w:rsid w:val="00D56D63"/>
    <w:rsid w:val="00D62081"/>
    <w:rsid w:val="00D65C95"/>
    <w:rsid w:val="00D66DFF"/>
    <w:rsid w:val="00D70450"/>
    <w:rsid w:val="00DB25E7"/>
    <w:rsid w:val="00DC16FB"/>
    <w:rsid w:val="00DC1FC0"/>
    <w:rsid w:val="00DD1DE6"/>
    <w:rsid w:val="00DE068A"/>
    <w:rsid w:val="00DF19FD"/>
    <w:rsid w:val="00E06C08"/>
    <w:rsid w:val="00E077BB"/>
    <w:rsid w:val="00E11C9B"/>
    <w:rsid w:val="00E158BD"/>
    <w:rsid w:val="00E15B66"/>
    <w:rsid w:val="00E16D54"/>
    <w:rsid w:val="00E32356"/>
    <w:rsid w:val="00E34C0D"/>
    <w:rsid w:val="00E35EDD"/>
    <w:rsid w:val="00E46512"/>
    <w:rsid w:val="00E46DC5"/>
    <w:rsid w:val="00E531A5"/>
    <w:rsid w:val="00E6054B"/>
    <w:rsid w:val="00E62174"/>
    <w:rsid w:val="00E70B60"/>
    <w:rsid w:val="00E73B8D"/>
    <w:rsid w:val="00E805A2"/>
    <w:rsid w:val="00E84436"/>
    <w:rsid w:val="00E873E9"/>
    <w:rsid w:val="00E95E01"/>
    <w:rsid w:val="00EB263A"/>
    <w:rsid w:val="00EB351E"/>
    <w:rsid w:val="00EB3608"/>
    <w:rsid w:val="00EB3DDA"/>
    <w:rsid w:val="00EC31E0"/>
    <w:rsid w:val="00EC5D50"/>
    <w:rsid w:val="00EC5E8B"/>
    <w:rsid w:val="00ED12B2"/>
    <w:rsid w:val="00EE145D"/>
    <w:rsid w:val="00EE54DB"/>
    <w:rsid w:val="00EE7A8A"/>
    <w:rsid w:val="00EF0EEF"/>
    <w:rsid w:val="00EF5126"/>
    <w:rsid w:val="00EF6FB9"/>
    <w:rsid w:val="00F00610"/>
    <w:rsid w:val="00F126E5"/>
    <w:rsid w:val="00F16933"/>
    <w:rsid w:val="00F20293"/>
    <w:rsid w:val="00F21367"/>
    <w:rsid w:val="00F34D31"/>
    <w:rsid w:val="00F4116F"/>
    <w:rsid w:val="00F42727"/>
    <w:rsid w:val="00F44713"/>
    <w:rsid w:val="00F51705"/>
    <w:rsid w:val="00F52538"/>
    <w:rsid w:val="00F65FC7"/>
    <w:rsid w:val="00F87BD3"/>
    <w:rsid w:val="00F92268"/>
    <w:rsid w:val="00F95370"/>
    <w:rsid w:val="00FA00D0"/>
    <w:rsid w:val="00FA557D"/>
    <w:rsid w:val="00FB4051"/>
    <w:rsid w:val="00FB631A"/>
    <w:rsid w:val="00FC111F"/>
    <w:rsid w:val="00FC2BA2"/>
    <w:rsid w:val="00FC5CE7"/>
    <w:rsid w:val="00FD262C"/>
    <w:rsid w:val="00FD2D7C"/>
    <w:rsid w:val="00FD3136"/>
    <w:rsid w:val="00FD5676"/>
    <w:rsid w:val="00FE2AE5"/>
    <w:rsid w:val="00FE6CD3"/>
    <w:rsid w:val="00FF2C1F"/>
    <w:rsid w:val="00FF3648"/>
    <w:rsid w:val="00FF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6522"/>
  <w15:chartTrackingRefBased/>
  <w15:docId w15:val="{801FDB97-39BA-42E6-9C4F-D317DF7A9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1"/>
    <w:unhideWhenUsed/>
    <w:qFormat/>
    <w:rsid w:val="00600FD5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C162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16222"/>
  </w:style>
  <w:style w:type="paragraph" w:styleId="NormalWeb">
    <w:name w:val="Normal (Web)"/>
    <w:basedOn w:val="Normal"/>
    <w:uiPriority w:val="99"/>
    <w:unhideWhenUsed/>
    <w:rsid w:val="00C162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1622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7CDA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00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5894">
          <w:marLeft w:val="0"/>
          <w:marRight w:val="0"/>
          <w:marTop w:val="60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1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503739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9804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927037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72119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644437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242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7664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3281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05744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89815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793667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377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204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22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0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59939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61255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1262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394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41971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3040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2414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20229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99249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50157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80140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7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34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964371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352143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357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56238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74878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6253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57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16225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61794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12663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36388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9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16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598868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565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95283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3683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599701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114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8542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73493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943099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18412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58989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04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8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namojdehi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0</TotalTime>
  <Pages>2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Amirreza Mehraban</cp:lastModifiedBy>
  <cp:revision>2</cp:revision>
  <cp:lastPrinted>2017-03-23T01:37:00Z</cp:lastPrinted>
  <dcterms:created xsi:type="dcterms:W3CDTF">2024-08-10T13:27:00Z</dcterms:created>
  <dcterms:modified xsi:type="dcterms:W3CDTF">2024-08-10T13:27:00Z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